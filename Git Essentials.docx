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2F8BB" w14:textId="42193A39" w:rsidR="00A9204E" w:rsidRPr="00607610" w:rsidRDefault="00607610">
      <w:pPr>
        <w:rPr>
          <w:sz w:val="36"/>
          <w:szCs w:val="36"/>
        </w:rPr>
      </w:pPr>
      <w:r w:rsidRPr="00607610">
        <w:rPr>
          <w:sz w:val="36"/>
          <w:szCs w:val="36"/>
        </w:rPr>
        <w:t>Git Essentials</w:t>
      </w:r>
    </w:p>
    <w:p w14:paraId="65E51D10" w14:textId="5CDB7306" w:rsidR="00607610" w:rsidRDefault="00607610"/>
    <w:p w14:paraId="69D8909B" w14:textId="67704BE9" w:rsidR="00607610" w:rsidRDefault="00607610">
      <w:r>
        <w:t>Configuration can be as follows:</w:t>
      </w:r>
    </w:p>
    <w:p w14:paraId="5A1D280C" w14:textId="0E3B916E" w:rsidR="00607610" w:rsidRDefault="00607610" w:rsidP="00607610">
      <w:pPr>
        <w:pStyle w:val="ListParagraph"/>
        <w:numPr>
          <w:ilvl w:val="0"/>
          <w:numId w:val="24"/>
        </w:numPr>
      </w:pPr>
      <w:r>
        <w:t xml:space="preserve">System level </w:t>
      </w:r>
      <w:proofErr w:type="gramStart"/>
      <w:r>
        <w:t>using</w:t>
      </w:r>
      <w:r w:rsidR="00374C7C">
        <w:t>:</w:t>
      </w:r>
      <w:proofErr w:type="gramEnd"/>
      <w:r w:rsidR="00374C7C">
        <w:t xml:space="preserve"> git config </w:t>
      </w:r>
      <w:r w:rsidR="00727B25">
        <w:t>--</w:t>
      </w:r>
      <w:r>
        <w:t>system</w:t>
      </w:r>
    </w:p>
    <w:p w14:paraId="291E41A5" w14:textId="12E70825" w:rsidR="00607610" w:rsidRDefault="00607610" w:rsidP="00607610">
      <w:pPr>
        <w:pStyle w:val="ListParagraph"/>
        <w:numPr>
          <w:ilvl w:val="0"/>
          <w:numId w:val="24"/>
        </w:numPr>
      </w:pPr>
      <w:r>
        <w:t xml:space="preserve">User level </w:t>
      </w:r>
      <w:proofErr w:type="gramStart"/>
      <w:r>
        <w:t>using</w:t>
      </w:r>
      <w:r w:rsidR="00727B25">
        <w:t>:</w:t>
      </w:r>
      <w:proofErr w:type="gramEnd"/>
      <w:r>
        <w:t xml:space="preserve"> </w:t>
      </w:r>
      <w:r w:rsidR="00727B25">
        <w:t>git config --</w:t>
      </w:r>
      <w:r>
        <w:t>global</w:t>
      </w:r>
    </w:p>
    <w:p w14:paraId="612004DC" w14:textId="112618D2" w:rsidR="00607610" w:rsidRDefault="00607610" w:rsidP="00607610">
      <w:pPr>
        <w:pStyle w:val="ListParagraph"/>
        <w:numPr>
          <w:ilvl w:val="0"/>
          <w:numId w:val="24"/>
        </w:numPr>
      </w:pPr>
      <w:r>
        <w:t>Project level using no explicit</w:t>
      </w:r>
      <w:r w:rsidR="00727B25">
        <w:t xml:space="preserve"> flag: git config</w:t>
      </w:r>
    </w:p>
    <w:p w14:paraId="005BBD8E" w14:textId="7D92E183" w:rsidR="00607610" w:rsidRDefault="00607610"/>
    <w:p w14:paraId="1FBDF4EF" w14:textId="36054124" w:rsidR="00607610" w:rsidRDefault="00607610">
      <w:r>
        <w:t>Example:</w:t>
      </w:r>
    </w:p>
    <w:p w14:paraId="133D11D6" w14:textId="77777777" w:rsidR="00607610" w:rsidRDefault="00607610"/>
    <w:p w14:paraId="02A0DB2C" w14:textId="4C90013B" w:rsidR="00607610" w:rsidRDefault="00607610">
      <w:r w:rsidRPr="00607610">
        <w:rPr>
          <w:noProof/>
        </w:rPr>
        <w:drawing>
          <wp:inline distT="0" distB="0" distL="0" distR="0" wp14:anchorId="3F6F84DE" wp14:editId="3655A964">
            <wp:extent cx="3093720" cy="113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4380"/>
                    <a:stretch/>
                  </pic:blipFill>
                  <pic:spPr bwMode="auto">
                    <a:xfrm>
                      <a:off x="0" y="0"/>
                      <a:ext cx="3142530" cy="114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C055B" w14:textId="53D1FAB3" w:rsidR="00626835" w:rsidRDefault="00626835">
      <w:r>
        <w:t>Set default text editor and colors:</w:t>
      </w:r>
    </w:p>
    <w:p w14:paraId="2E62B94F" w14:textId="143B40BC" w:rsidR="00626835" w:rsidRDefault="00626835">
      <w:r w:rsidRPr="00AB2CBA">
        <w:rPr>
          <w:noProof/>
        </w:rPr>
        <w:drawing>
          <wp:inline distT="0" distB="0" distL="0" distR="0" wp14:anchorId="402F1EE0" wp14:editId="6AC04227">
            <wp:extent cx="3225800" cy="1137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0040" b="14504"/>
                    <a:stretch/>
                  </pic:blipFill>
                  <pic:spPr bwMode="auto">
                    <a:xfrm>
                      <a:off x="0" y="0"/>
                      <a:ext cx="3260099" cy="115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75292" w14:textId="1632F23B" w:rsidR="00607610" w:rsidRDefault="00607610"/>
    <w:p w14:paraId="3B838060" w14:textId="0E95235D" w:rsidR="00607610" w:rsidRDefault="00607610">
      <w:r>
        <w:t xml:space="preserve">All these configs are saved to </w:t>
      </w:r>
      <w:proofErr w:type="gramStart"/>
      <w:r>
        <w:t>a .</w:t>
      </w:r>
      <w:proofErr w:type="spellStart"/>
      <w:r>
        <w:t>gitconfig</w:t>
      </w:r>
      <w:proofErr w:type="spellEnd"/>
      <w:proofErr w:type="gramEnd"/>
      <w:r>
        <w:t xml:space="preserve"> file in our HOME directory. We can also see its contents by using </w:t>
      </w:r>
      <w:proofErr w:type="gramStart"/>
      <w:r>
        <w:t>cat .</w:t>
      </w:r>
      <w:proofErr w:type="spellStart"/>
      <w:r>
        <w:t>gitconfig</w:t>
      </w:r>
      <w:proofErr w:type="spellEnd"/>
      <w:proofErr w:type="gramEnd"/>
    </w:p>
    <w:p w14:paraId="0A7A69A0" w14:textId="148F0406" w:rsidR="00607610" w:rsidRDefault="00607610">
      <w:r w:rsidRPr="00607610">
        <w:rPr>
          <w:noProof/>
        </w:rPr>
        <w:drawing>
          <wp:inline distT="0" distB="0" distL="0" distR="0" wp14:anchorId="1BAF7957" wp14:editId="2DDCCF48">
            <wp:extent cx="3256280" cy="1720332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2506" cy="17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0EC7" w14:textId="2A35D5C4" w:rsidR="00AB2CBA" w:rsidRDefault="00AB2CBA"/>
    <w:p w14:paraId="66BD8F79" w14:textId="77777777" w:rsidR="00AB2CBA" w:rsidRDefault="00AB2CBA"/>
    <w:p w14:paraId="17AE2091" w14:textId="0C11AF70" w:rsidR="00AB2CBA" w:rsidRDefault="00AB2CBA">
      <w:r>
        <w:t xml:space="preserve">Enable auto complete in git on Mac &amp; Unix: First we download git completion script from a </w:t>
      </w:r>
      <w:proofErr w:type="spellStart"/>
      <w:r>
        <w:t>url</w:t>
      </w:r>
      <w:proofErr w:type="spellEnd"/>
      <w:r>
        <w:t xml:space="preserve"> by using curl. Then we rename it </w:t>
      </w:r>
      <w:proofErr w:type="gramStart"/>
      <w:r>
        <w:t>to .git</w:t>
      </w:r>
      <w:proofErr w:type="gramEnd"/>
      <w:r>
        <w:t>-</w:t>
      </w:r>
      <w:proofErr w:type="spellStart"/>
      <w:r>
        <w:t>completion.bash</w:t>
      </w:r>
      <w:proofErr w:type="spellEnd"/>
      <w:r>
        <w:t xml:space="preserve"> so that it’s a hidden file. Then we edit .</w:t>
      </w:r>
      <w:proofErr w:type="spellStart"/>
      <w:r>
        <w:t>bash_profile</w:t>
      </w:r>
      <w:proofErr w:type="spellEnd"/>
      <w:r>
        <w:t xml:space="preserve"> and add below code:</w:t>
      </w:r>
    </w:p>
    <w:p w14:paraId="01693AD5" w14:textId="06EDAC20" w:rsidR="00AB2CBA" w:rsidRDefault="00AB2CBA">
      <w:r w:rsidRPr="00AB2CBA">
        <w:rPr>
          <w:noProof/>
        </w:rPr>
        <w:drawing>
          <wp:inline distT="0" distB="0" distL="0" distR="0" wp14:anchorId="7F474AF2" wp14:editId="468C5AC5">
            <wp:extent cx="1827691" cy="645160"/>
            <wp:effectExtent l="0" t="0" r="127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2998" cy="65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835" w:rsidRPr="00D35A53">
        <w:rPr>
          <w:noProof/>
        </w:rPr>
        <w:drawing>
          <wp:inline distT="0" distB="0" distL="0" distR="0" wp14:anchorId="66F1079D" wp14:editId="47BDF085">
            <wp:extent cx="1991360" cy="734346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7448" cy="76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DB8B" w14:textId="35D58B71" w:rsidR="00D35A53" w:rsidRDefault="00D35A53"/>
    <w:p w14:paraId="6C4B7D22" w14:textId="1903BC8E" w:rsidR="00D7293F" w:rsidRDefault="00D7293F" w:rsidP="0091679B">
      <w:pPr>
        <w:ind w:left="2880" w:firstLine="720"/>
        <w:jc w:val="both"/>
        <w:rPr>
          <w:u w:val="single"/>
        </w:rPr>
      </w:pPr>
      <w:r>
        <w:rPr>
          <w:u w:val="single"/>
        </w:rPr>
        <w:lastRenderedPageBreak/>
        <w:t>Overview</w:t>
      </w:r>
    </w:p>
    <w:p w14:paraId="1CFB4E30" w14:textId="77777777" w:rsidR="00190C2C" w:rsidRDefault="00190C2C" w:rsidP="00677771">
      <w:pPr>
        <w:pStyle w:val="pf0"/>
        <w:numPr>
          <w:ilvl w:val="0"/>
          <w:numId w:val="30"/>
        </w:numPr>
        <w:spacing w:after="0" w:afterAutospacing="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clone &lt;</w:t>
      </w:r>
      <w:proofErr w:type="spellStart"/>
      <w:r>
        <w:rPr>
          <w:rStyle w:val="cf01"/>
          <w:rFonts w:eastAsiaTheme="majorEastAsia"/>
        </w:rPr>
        <w:t>url</w:t>
      </w:r>
      <w:proofErr w:type="spellEnd"/>
      <w:r>
        <w:rPr>
          <w:rStyle w:val="cf01"/>
          <w:rFonts w:eastAsiaTheme="majorEastAsia"/>
        </w:rPr>
        <w:t>&gt; (fetches all branches) or git clone -b &lt;branch name&gt; --single-branch &lt;</w:t>
      </w:r>
      <w:proofErr w:type="spellStart"/>
      <w:r>
        <w:rPr>
          <w:rStyle w:val="cf01"/>
          <w:rFonts w:eastAsiaTheme="majorEastAsia"/>
        </w:rPr>
        <w:t>url</w:t>
      </w:r>
      <w:proofErr w:type="spellEnd"/>
      <w:r>
        <w:rPr>
          <w:rStyle w:val="cf01"/>
          <w:rFonts w:eastAsiaTheme="majorEastAsia"/>
        </w:rPr>
        <w:t>&gt; (Fetches only single branch)</w:t>
      </w:r>
    </w:p>
    <w:p w14:paraId="6FF34853" w14:textId="5C1F7F26" w:rsidR="00190C2C" w:rsidRDefault="00190C2C" w:rsidP="00677771">
      <w:pPr>
        <w:pStyle w:val="pf0"/>
        <w:numPr>
          <w:ilvl w:val="0"/>
          <w:numId w:val="30"/>
        </w:numPr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remote show origin (checks correct branch has pull and push configured correctly)</w:t>
      </w:r>
    </w:p>
    <w:p w14:paraId="632A7D87" w14:textId="6E053211" w:rsidR="00190C2C" w:rsidRDefault="00190C2C" w:rsidP="00677771">
      <w:pPr>
        <w:pStyle w:val="pf0"/>
        <w:numPr>
          <w:ilvl w:val="0"/>
          <w:numId w:val="30"/>
        </w:numPr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 xml:space="preserve">git </w:t>
      </w:r>
      <w:proofErr w:type="gramStart"/>
      <w:r>
        <w:rPr>
          <w:rStyle w:val="cf01"/>
          <w:rFonts w:eastAsiaTheme="majorEastAsia"/>
        </w:rPr>
        <w:t>remote -v</w:t>
      </w:r>
      <w:proofErr w:type="gramEnd"/>
      <w:r>
        <w:rPr>
          <w:rStyle w:val="cf01"/>
          <w:rFonts w:eastAsiaTheme="majorEastAsia"/>
        </w:rPr>
        <w:t xml:space="preserve"> (Shows git </w:t>
      </w:r>
      <w:proofErr w:type="spellStart"/>
      <w:r>
        <w:rPr>
          <w:rStyle w:val="cf01"/>
          <w:rFonts w:eastAsiaTheme="majorEastAsia"/>
        </w:rPr>
        <w:t>url</w:t>
      </w:r>
      <w:proofErr w:type="spellEnd"/>
      <w:r w:rsidR="004D011E">
        <w:rPr>
          <w:rStyle w:val="cf01"/>
          <w:rFonts w:eastAsiaTheme="majorEastAsia"/>
        </w:rPr>
        <w:t xml:space="preserve"> for push and fetch in remote repo</w:t>
      </w:r>
      <w:r>
        <w:rPr>
          <w:rStyle w:val="cf01"/>
          <w:rFonts w:eastAsiaTheme="majorEastAsia"/>
        </w:rPr>
        <w:t>)</w:t>
      </w:r>
    </w:p>
    <w:p w14:paraId="701E9B1A" w14:textId="3454F847" w:rsidR="00190C2C" w:rsidRDefault="00190C2C" w:rsidP="00677771">
      <w:pPr>
        <w:pStyle w:val="pf0"/>
        <w:numPr>
          <w:ilvl w:val="0"/>
          <w:numId w:val="30"/>
        </w:numPr>
        <w:spacing w:after="0" w:afterAutospacing="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 xml:space="preserve">git </w:t>
      </w:r>
      <w:proofErr w:type="gramStart"/>
      <w:r>
        <w:rPr>
          <w:rStyle w:val="cf01"/>
          <w:rFonts w:eastAsiaTheme="majorEastAsia"/>
        </w:rPr>
        <w:t>add .</w:t>
      </w:r>
      <w:proofErr w:type="gramEnd"/>
      <w:r w:rsidR="00081D88">
        <w:rPr>
          <w:rStyle w:val="cf01"/>
          <w:rFonts w:eastAsiaTheme="majorEastAsia"/>
        </w:rPr>
        <w:t xml:space="preserve"> (</w:t>
      </w:r>
      <w:proofErr w:type="gramStart"/>
      <w:r w:rsidR="00081D88">
        <w:rPr>
          <w:rStyle w:val="cf01"/>
          <w:rFonts w:eastAsiaTheme="majorEastAsia"/>
        </w:rPr>
        <w:t>puts</w:t>
      </w:r>
      <w:proofErr w:type="gramEnd"/>
      <w:r w:rsidR="00081D88">
        <w:rPr>
          <w:rStyle w:val="cf01"/>
          <w:rFonts w:eastAsiaTheme="majorEastAsia"/>
        </w:rPr>
        <w:t xml:space="preserve"> everything into staging area)</w:t>
      </w:r>
    </w:p>
    <w:p w14:paraId="61312656" w14:textId="20E4C5FD" w:rsidR="00190C2C" w:rsidRDefault="00190C2C" w:rsidP="00081D88">
      <w:pPr>
        <w:pStyle w:val="pf0"/>
        <w:numPr>
          <w:ilvl w:val="0"/>
          <w:numId w:val="30"/>
        </w:numPr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commit -m "</w:t>
      </w:r>
      <w:proofErr w:type="spellStart"/>
      <w:r>
        <w:rPr>
          <w:rStyle w:val="cf01"/>
          <w:rFonts w:eastAsiaTheme="majorEastAsia"/>
        </w:rPr>
        <w:t>msge</w:t>
      </w:r>
      <w:proofErr w:type="spellEnd"/>
      <w:r>
        <w:rPr>
          <w:rStyle w:val="cf01"/>
          <w:rFonts w:eastAsiaTheme="majorEastAsia"/>
        </w:rPr>
        <w:t xml:space="preserve"> here"</w:t>
      </w:r>
      <w:r w:rsidR="005E4AAE">
        <w:rPr>
          <w:rStyle w:val="cf01"/>
          <w:rFonts w:eastAsiaTheme="majorEastAsia"/>
        </w:rPr>
        <w:t xml:space="preserve"> (sends everything to repository)</w:t>
      </w:r>
    </w:p>
    <w:p w14:paraId="35988EAE" w14:textId="325FC383" w:rsidR="00190C2C" w:rsidRPr="00EA7A7A" w:rsidRDefault="00190C2C" w:rsidP="00081D88">
      <w:pPr>
        <w:pStyle w:val="pf0"/>
        <w:numPr>
          <w:ilvl w:val="0"/>
          <w:numId w:val="30"/>
        </w:numPr>
        <w:spacing w:after="0" w:afterAutospacing="0"/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log</w:t>
      </w:r>
      <w:r w:rsidR="005E4AAE">
        <w:rPr>
          <w:rStyle w:val="cf01"/>
          <w:rFonts w:eastAsiaTheme="majorEastAsia"/>
        </w:rPr>
        <w:t xml:space="preserve"> (shows the list of commits we have made, we can use -n o</w:t>
      </w:r>
      <w:r w:rsidR="00EA7A7A">
        <w:rPr>
          <w:rStyle w:val="cf01"/>
          <w:rFonts w:eastAsiaTheme="majorEastAsia"/>
        </w:rPr>
        <w:t>r --</w:t>
      </w:r>
      <w:proofErr w:type="spellStart"/>
      <w:r w:rsidR="005E4AAE">
        <w:rPr>
          <w:rStyle w:val="cf01"/>
          <w:rFonts w:eastAsiaTheme="majorEastAsia"/>
        </w:rPr>
        <w:t>oneline</w:t>
      </w:r>
      <w:proofErr w:type="spellEnd"/>
      <w:r w:rsidR="005E4AAE">
        <w:rPr>
          <w:rStyle w:val="cf01"/>
          <w:rFonts w:eastAsiaTheme="majorEastAsia"/>
        </w:rPr>
        <w:t xml:space="preserve"> </w:t>
      </w:r>
      <w:proofErr w:type="spellStart"/>
      <w:r w:rsidR="00EA7A7A">
        <w:rPr>
          <w:rStyle w:val="cf01"/>
          <w:rFonts w:eastAsiaTheme="majorEastAsia"/>
        </w:rPr>
        <w:t>etc</w:t>
      </w:r>
      <w:proofErr w:type="spellEnd"/>
      <w:r w:rsidR="005E4AAE">
        <w:rPr>
          <w:rStyle w:val="cf01"/>
          <w:rFonts w:eastAsiaTheme="majorEastAsia"/>
        </w:rPr>
        <w:t>)</w:t>
      </w:r>
    </w:p>
    <w:p w14:paraId="1EDC4F0F" w14:textId="66925953" w:rsidR="00EA7A7A" w:rsidRDefault="00EA7A7A" w:rsidP="00081D88">
      <w:pPr>
        <w:pStyle w:val="pf0"/>
        <w:numPr>
          <w:ilvl w:val="0"/>
          <w:numId w:val="30"/>
        </w:numPr>
        <w:spacing w:after="0" w:afterAutospacing="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status (shows local vs repository changes)</w:t>
      </w:r>
    </w:p>
    <w:p w14:paraId="38A67018" w14:textId="77777777" w:rsidR="00190C2C" w:rsidRDefault="00190C2C" w:rsidP="00081D88">
      <w:pPr>
        <w:pStyle w:val="pf0"/>
        <w:numPr>
          <w:ilvl w:val="0"/>
          <w:numId w:val="30"/>
        </w:numPr>
        <w:spacing w:before="0" w:beforeAutospacing="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 xml:space="preserve">git commit -amend -m "new </w:t>
      </w:r>
      <w:proofErr w:type="spellStart"/>
      <w:r>
        <w:rPr>
          <w:rStyle w:val="cf01"/>
          <w:rFonts w:eastAsiaTheme="majorEastAsia"/>
        </w:rPr>
        <w:t>msge</w:t>
      </w:r>
      <w:proofErr w:type="spellEnd"/>
      <w:r>
        <w:rPr>
          <w:rStyle w:val="cf01"/>
          <w:rFonts w:eastAsiaTheme="majorEastAsia"/>
        </w:rPr>
        <w:t xml:space="preserve"> here"</w:t>
      </w:r>
    </w:p>
    <w:p w14:paraId="64271C1D" w14:textId="77777777" w:rsidR="00190C2C" w:rsidRDefault="00190C2C" w:rsidP="00081D88">
      <w:pPr>
        <w:pStyle w:val="pf0"/>
        <w:numPr>
          <w:ilvl w:val="0"/>
          <w:numId w:val="30"/>
        </w:numPr>
        <w:spacing w:after="0" w:afterAutospacing="0"/>
        <w:rPr>
          <w:rFonts w:ascii="Arial" w:hAnsi="Arial" w:cs="Arial"/>
          <w:sz w:val="20"/>
          <w:szCs w:val="20"/>
        </w:rPr>
      </w:pPr>
      <w:proofErr w:type="gramStart"/>
      <w:r>
        <w:rPr>
          <w:rStyle w:val="cf01"/>
          <w:rFonts w:eastAsiaTheme="majorEastAsia"/>
        </w:rPr>
        <w:t>git</w:t>
      </w:r>
      <w:proofErr w:type="gramEnd"/>
      <w:r>
        <w:rPr>
          <w:rStyle w:val="cf01"/>
          <w:rFonts w:eastAsiaTheme="majorEastAsia"/>
        </w:rPr>
        <w:t xml:space="preserve"> revert &lt;last commit hash&gt;</w:t>
      </w:r>
    </w:p>
    <w:p w14:paraId="4B6E64BE" w14:textId="0973C0F5" w:rsidR="00190C2C" w:rsidRPr="00381461" w:rsidRDefault="00381461" w:rsidP="00081D88">
      <w:pPr>
        <w:pStyle w:val="pf0"/>
        <w:ind w:left="2160" w:firstLine="720"/>
        <w:rPr>
          <w:rFonts w:ascii="Arial" w:hAnsi="Arial" w:cs="Arial"/>
          <w:sz w:val="20"/>
          <w:szCs w:val="20"/>
          <w:u w:val="single"/>
        </w:rPr>
      </w:pPr>
      <w:r w:rsidRPr="00381461">
        <w:rPr>
          <w:rStyle w:val="cf01"/>
          <w:rFonts w:eastAsiaTheme="majorEastAsia"/>
          <w:u w:val="single"/>
        </w:rPr>
        <w:t>Branches Related</w:t>
      </w:r>
      <w:r w:rsidR="00190C2C" w:rsidRPr="00381461">
        <w:rPr>
          <w:rStyle w:val="cf01"/>
          <w:rFonts w:eastAsiaTheme="majorEastAsia"/>
          <w:u w:val="single"/>
        </w:rPr>
        <w:t>:</w:t>
      </w:r>
    </w:p>
    <w:p w14:paraId="651BAF8D" w14:textId="789479DE" w:rsidR="00190C2C" w:rsidRPr="00B413A3" w:rsidRDefault="00190C2C" w:rsidP="00081D88">
      <w:pPr>
        <w:pStyle w:val="pf0"/>
        <w:numPr>
          <w:ilvl w:val="0"/>
          <w:numId w:val="31"/>
        </w:numPr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branch (shows all branch including the active branch)</w:t>
      </w:r>
    </w:p>
    <w:p w14:paraId="731424B8" w14:textId="178E588A" w:rsidR="00B413A3" w:rsidRPr="00B413A3" w:rsidRDefault="00B413A3" w:rsidP="00081D88">
      <w:pPr>
        <w:pStyle w:val="pf0"/>
        <w:numPr>
          <w:ilvl w:val="0"/>
          <w:numId w:val="31"/>
        </w:numPr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branch -r (shows remote repo branches only)</w:t>
      </w:r>
    </w:p>
    <w:p w14:paraId="4AE763CC" w14:textId="65DF28A7" w:rsidR="00B413A3" w:rsidRDefault="00B413A3" w:rsidP="00081D88">
      <w:pPr>
        <w:pStyle w:val="pf0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branch -a (shows local repo + remote repo branches both)</w:t>
      </w:r>
    </w:p>
    <w:p w14:paraId="722AAEF4" w14:textId="2E87B81A" w:rsidR="00190C2C" w:rsidRPr="007A7F66" w:rsidRDefault="00190C2C" w:rsidP="009D6279">
      <w:pPr>
        <w:pStyle w:val="pf0"/>
        <w:numPr>
          <w:ilvl w:val="0"/>
          <w:numId w:val="31"/>
        </w:numPr>
        <w:spacing w:after="0" w:afterAutospacing="0"/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branch &lt;branch name&gt; (creates a new branch but we still point to old branch only)</w:t>
      </w:r>
    </w:p>
    <w:p w14:paraId="01C31D94" w14:textId="77777777" w:rsidR="009D6279" w:rsidRDefault="007A7F66" w:rsidP="00500365">
      <w:pPr>
        <w:pStyle w:val="pf0"/>
        <w:spacing w:before="0" w:beforeAutospacing="0" w:after="0" w:afterAutospacing="0"/>
        <w:ind w:left="720"/>
        <w:rPr>
          <w:rStyle w:val="cf01"/>
          <w:rFonts w:eastAsiaTheme="majorEastAsia"/>
        </w:rPr>
      </w:pPr>
      <w:r>
        <w:rPr>
          <w:rStyle w:val="cf01"/>
          <w:rFonts w:eastAsiaTheme="majorEastAsia"/>
        </w:rPr>
        <w:t xml:space="preserve">or </w:t>
      </w:r>
    </w:p>
    <w:p w14:paraId="27AE8082" w14:textId="74086978" w:rsidR="007A7F66" w:rsidRDefault="007A7F66" w:rsidP="00500365">
      <w:pPr>
        <w:pStyle w:val="pf0"/>
        <w:spacing w:before="0" w:beforeAutospacing="0" w:after="0" w:afterAutospacing="0"/>
        <w:ind w:left="72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branch &lt;branch name&gt; &lt;</w:t>
      </w:r>
      <w:r w:rsidR="00536730">
        <w:rPr>
          <w:rStyle w:val="cf01"/>
          <w:rFonts w:eastAsiaTheme="majorEastAsia"/>
        </w:rPr>
        <w:t>origin/</w:t>
      </w:r>
      <w:proofErr w:type="spellStart"/>
      <w:r w:rsidR="00536730">
        <w:rPr>
          <w:rStyle w:val="cf01"/>
          <w:rFonts w:eastAsiaTheme="majorEastAsia"/>
        </w:rPr>
        <w:t>branchname</w:t>
      </w:r>
      <w:proofErr w:type="spellEnd"/>
      <w:r>
        <w:rPr>
          <w:rStyle w:val="cf01"/>
          <w:rFonts w:eastAsiaTheme="majorEastAsia"/>
        </w:rPr>
        <w:t>&gt;</w:t>
      </w:r>
      <w:r w:rsidR="00536730">
        <w:rPr>
          <w:rStyle w:val="cf01"/>
          <w:rFonts w:eastAsiaTheme="majorEastAsia"/>
        </w:rPr>
        <w:t xml:space="preserve"> (creates a new branch taking mentioned branch name as its root instead of taking default master as its root. New branch will have all the contents of the </w:t>
      </w:r>
      <w:r w:rsidR="00424144">
        <w:rPr>
          <w:rStyle w:val="cf01"/>
          <w:rFonts w:eastAsiaTheme="majorEastAsia"/>
        </w:rPr>
        <w:t>mentioned branch.</w:t>
      </w:r>
      <w:r w:rsidR="00536730">
        <w:rPr>
          <w:rStyle w:val="cf01"/>
          <w:rFonts w:eastAsiaTheme="majorEastAsia"/>
        </w:rPr>
        <w:t>)</w:t>
      </w:r>
    </w:p>
    <w:p w14:paraId="6A86B4B5" w14:textId="77777777" w:rsidR="00190C2C" w:rsidRDefault="00190C2C" w:rsidP="00A71AC9">
      <w:pPr>
        <w:pStyle w:val="pf0"/>
        <w:numPr>
          <w:ilvl w:val="0"/>
          <w:numId w:val="31"/>
        </w:numPr>
        <w:spacing w:before="0" w:beforeAutospacing="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checkout &lt;branch name&gt; (switches to specified branch)</w:t>
      </w:r>
    </w:p>
    <w:p w14:paraId="4F8F234D" w14:textId="77777777" w:rsidR="00BE76B5" w:rsidRPr="00BE76B5" w:rsidRDefault="00190C2C" w:rsidP="00BE76B5">
      <w:pPr>
        <w:pStyle w:val="pf0"/>
        <w:numPr>
          <w:ilvl w:val="0"/>
          <w:numId w:val="31"/>
        </w:numPr>
        <w:spacing w:after="0" w:afterAutospacing="0"/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 xml:space="preserve">Git checkout -b &lt;branch name&gt; (creates a new branch </w:t>
      </w:r>
      <w:r w:rsidR="00382B03">
        <w:rPr>
          <w:rStyle w:val="cf01"/>
          <w:rFonts w:eastAsiaTheme="majorEastAsia"/>
        </w:rPr>
        <w:t xml:space="preserve">from default master branch </w:t>
      </w:r>
      <w:r w:rsidR="009C7750">
        <w:rPr>
          <w:rStyle w:val="cf01"/>
          <w:rFonts w:eastAsiaTheme="majorEastAsia"/>
        </w:rPr>
        <w:t>and</w:t>
      </w:r>
      <w:r>
        <w:rPr>
          <w:rStyle w:val="cf01"/>
          <w:rFonts w:eastAsiaTheme="majorEastAsia"/>
        </w:rPr>
        <w:t xml:space="preserve"> switches us into it in single command)</w:t>
      </w:r>
    </w:p>
    <w:p w14:paraId="236C6AFC" w14:textId="77777777" w:rsidR="00BE76B5" w:rsidRDefault="00190C2C" w:rsidP="00BE76B5">
      <w:pPr>
        <w:pStyle w:val="pf0"/>
        <w:spacing w:before="0" w:beforeAutospacing="0" w:after="0" w:afterAutospacing="0"/>
        <w:ind w:left="720"/>
        <w:rPr>
          <w:rStyle w:val="cf01"/>
          <w:rFonts w:eastAsiaTheme="majorEastAsia"/>
        </w:rPr>
      </w:pPr>
      <w:r>
        <w:rPr>
          <w:rStyle w:val="cf01"/>
          <w:rFonts w:eastAsiaTheme="majorEastAsia"/>
        </w:rPr>
        <w:t xml:space="preserve"> </w:t>
      </w:r>
      <w:r w:rsidR="00382B03">
        <w:rPr>
          <w:rStyle w:val="cf01"/>
          <w:rFonts w:eastAsiaTheme="majorEastAsia"/>
        </w:rPr>
        <w:t xml:space="preserve">or </w:t>
      </w:r>
    </w:p>
    <w:p w14:paraId="4CCF7D83" w14:textId="32EB394B" w:rsidR="00190C2C" w:rsidRDefault="00382B03" w:rsidP="00BE76B5">
      <w:pPr>
        <w:pStyle w:val="pf0"/>
        <w:spacing w:before="0" w:beforeAutospacing="0" w:after="0" w:afterAutospacing="0"/>
        <w:ind w:left="72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checkout -b &lt;branch name&gt;</w:t>
      </w:r>
      <w:r w:rsidR="0088380B">
        <w:rPr>
          <w:rStyle w:val="cf01"/>
          <w:rFonts w:eastAsiaTheme="majorEastAsia"/>
        </w:rPr>
        <w:t xml:space="preserve"> &lt;origin/master&gt;</w:t>
      </w:r>
      <w:r w:rsidR="00A01ABB">
        <w:rPr>
          <w:rStyle w:val="cf01"/>
          <w:rFonts w:eastAsiaTheme="majorEastAsia"/>
        </w:rPr>
        <w:t xml:space="preserve"> (creates a new branch from </w:t>
      </w:r>
      <w:r w:rsidR="00E3202E">
        <w:rPr>
          <w:rStyle w:val="cf01"/>
          <w:rFonts w:eastAsiaTheme="majorEastAsia"/>
        </w:rPr>
        <w:t>origin/</w:t>
      </w:r>
      <w:r w:rsidR="00A01ABB">
        <w:rPr>
          <w:rStyle w:val="cf01"/>
          <w:rFonts w:eastAsiaTheme="majorEastAsia"/>
        </w:rPr>
        <w:t>master branch and switches us into it in single command)</w:t>
      </w:r>
    </w:p>
    <w:p w14:paraId="4F0EEACC" w14:textId="77777777" w:rsidR="00190C2C" w:rsidRDefault="00190C2C" w:rsidP="00906E6A">
      <w:pPr>
        <w:pStyle w:val="pf0"/>
        <w:numPr>
          <w:ilvl w:val="0"/>
          <w:numId w:val="31"/>
        </w:numPr>
        <w:spacing w:before="0" w:beforeAutospacing="0"/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branch -m &lt;existing branch name&gt; &lt;new branch name&gt; (Rename a branch) or git branch --move &lt;existing branch name&gt; &lt;new branch name&gt; (Rename a branch)</w:t>
      </w:r>
    </w:p>
    <w:p w14:paraId="0A5276A5" w14:textId="77777777" w:rsidR="00190C2C" w:rsidRDefault="00190C2C" w:rsidP="00081D88">
      <w:pPr>
        <w:pStyle w:val="pf0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branch --delete &lt;branch name&gt; (Deletes a branch) or git branch -d &lt;branch name&gt; (Deletes a branch)</w:t>
      </w:r>
    </w:p>
    <w:p w14:paraId="189E45F3" w14:textId="77777777" w:rsidR="00190C2C" w:rsidRDefault="00190C2C" w:rsidP="00081D88">
      <w:pPr>
        <w:pStyle w:val="pf0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 xml:space="preserve">Delete a file: </w:t>
      </w:r>
    </w:p>
    <w:p w14:paraId="0AEE42FD" w14:textId="77777777" w:rsidR="00190C2C" w:rsidRDefault="00190C2C" w:rsidP="00081D88">
      <w:pPr>
        <w:pStyle w:val="pf0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rm &lt;filename&gt; and then git commit -m "</w:t>
      </w:r>
      <w:proofErr w:type="spellStart"/>
      <w:r>
        <w:rPr>
          <w:rStyle w:val="cf01"/>
          <w:rFonts w:eastAsiaTheme="majorEastAsia"/>
        </w:rPr>
        <w:t>msge</w:t>
      </w:r>
      <w:proofErr w:type="spellEnd"/>
      <w:r>
        <w:rPr>
          <w:rStyle w:val="cf01"/>
          <w:rFonts w:eastAsiaTheme="majorEastAsia"/>
        </w:rPr>
        <w:t xml:space="preserve"> here"</w:t>
      </w:r>
    </w:p>
    <w:p w14:paraId="718C90DD" w14:textId="77777777" w:rsidR="00190C2C" w:rsidRDefault="00190C2C" w:rsidP="00081D88">
      <w:pPr>
        <w:pStyle w:val="pf0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Rename a file:</w:t>
      </w:r>
    </w:p>
    <w:p w14:paraId="389E6DE4" w14:textId="2F72C071" w:rsidR="00190C2C" w:rsidRPr="0025202E" w:rsidRDefault="00190C2C" w:rsidP="00081D88">
      <w:pPr>
        <w:pStyle w:val="pf0"/>
        <w:numPr>
          <w:ilvl w:val="0"/>
          <w:numId w:val="31"/>
        </w:numPr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mv &lt;existing file name&gt; &lt;new file name&gt; and then git commit -m "</w:t>
      </w:r>
      <w:proofErr w:type="spellStart"/>
      <w:r>
        <w:rPr>
          <w:rStyle w:val="cf01"/>
          <w:rFonts w:eastAsiaTheme="majorEastAsia"/>
        </w:rPr>
        <w:t>msge</w:t>
      </w:r>
      <w:proofErr w:type="spellEnd"/>
      <w:r>
        <w:rPr>
          <w:rStyle w:val="cf01"/>
          <w:rFonts w:eastAsiaTheme="majorEastAsia"/>
        </w:rPr>
        <w:t xml:space="preserve"> here"</w:t>
      </w:r>
    </w:p>
    <w:p w14:paraId="604D71BC" w14:textId="54599EF1" w:rsidR="0025202E" w:rsidRDefault="0025202E" w:rsidP="0025202E">
      <w:pPr>
        <w:pStyle w:val="pf0"/>
        <w:ind w:left="2160"/>
        <w:rPr>
          <w:rStyle w:val="cf01"/>
          <w:rFonts w:eastAsiaTheme="majorEastAsia"/>
          <w:u w:val="single"/>
        </w:rPr>
      </w:pPr>
      <w:r>
        <w:rPr>
          <w:rStyle w:val="cf01"/>
          <w:rFonts w:eastAsiaTheme="majorEastAsia"/>
          <w:u w:val="single"/>
        </w:rPr>
        <w:t xml:space="preserve"> </w:t>
      </w:r>
      <w:r w:rsidRPr="0025202E">
        <w:rPr>
          <w:rStyle w:val="cf01"/>
          <w:rFonts w:eastAsiaTheme="majorEastAsia"/>
          <w:u w:val="single"/>
        </w:rPr>
        <w:t>Merge Branches:</w:t>
      </w:r>
    </w:p>
    <w:p w14:paraId="17D4A8BA" w14:textId="24B759EF" w:rsidR="0025202E" w:rsidRPr="006C0D20" w:rsidRDefault="00BF5D5E" w:rsidP="00CB0045">
      <w:pPr>
        <w:pStyle w:val="pf0"/>
        <w:numPr>
          <w:ilvl w:val="0"/>
          <w:numId w:val="33"/>
        </w:numPr>
        <w:rPr>
          <w:rStyle w:val="cf01"/>
          <w:rFonts w:ascii="Arial" w:hAnsi="Arial" w:cs="Arial"/>
          <w:sz w:val="20"/>
          <w:szCs w:val="20"/>
        </w:rPr>
      </w:pPr>
      <w:r w:rsidRPr="00BF5D5E">
        <w:rPr>
          <w:rStyle w:val="cf01"/>
          <w:rFonts w:eastAsiaTheme="majorEastAsia"/>
        </w:rPr>
        <w:t>Git merge &lt;branch name&gt;</w:t>
      </w:r>
      <w:r>
        <w:rPr>
          <w:rStyle w:val="cf01"/>
          <w:rFonts w:eastAsiaTheme="majorEastAsia"/>
        </w:rPr>
        <w:t xml:space="preserve"> (You need to be in master branch to merge the &lt;branch name&gt; specified into master)</w:t>
      </w:r>
    </w:p>
    <w:p w14:paraId="2901F8FF" w14:textId="4C7C3EF9" w:rsidR="006C0D20" w:rsidRPr="00E2387F" w:rsidRDefault="006C0D20" w:rsidP="00CB0045">
      <w:pPr>
        <w:pStyle w:val="pf0"/>
        <w:numPr>
          <w:ilvl w:val="0"/>
          <w:numId w:val="33"/>
        </w:numPr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 xml:space="preserve">In case of conflict, abort it (if required) </w:t>
      </w:r>
      <w:proofErr w:type="gramStart"/>
      <w:r>
        <w:rPr>
          <w:rStyle w:val="cf01"/>
          <w:rFonts w:eastAsiaTheme="majorEastAsia"/>
        </w:rPr>
        <w:t>using:</w:t>
      </w:r>
      <w:proofErr w:type="gramEnd"/>
      <w:r>
        <w:rPr>
          <w:rStyle w:val="cf01"/>
          <w:rFonts w:eastAsiaTheme="majorEastAsia"/>
        </w:rPr>
        <w:t xml:space="preserve"> git merge </w:t>
      </w:r>
      <w:r w:rsidR="00E2387F">
        <w:rPr>
          <w:rStyle w:val="cf01"/>
          <w:rFonts w:eastAsiaTheme="majorEastAsia"/>
        </w:rPr>
        <w:t>–</w:t>
      </w:r>
      <w:r>
        <w:rPr>
          <w:rStyle w:val="cf01"/>
          <w:rFonts w:eastAsiaTheme="majorEastAsia"/>
        </w:rPr>
        <w:t>abort</w:t>
      </w:r>
    </w:p>
    <w:p w14:paraId="69A6F6BB" w14:textId="7F49218A" w:rsidR="00E2387F" w:rsidRPr="003065A0" w:rsidRDefault="00E2387F" w:rsidP="00CB0045">
      <w:pPr>
        <w:pStyle w:val="pf0"/>
        <w:numPr>
          <w:ilvl w:val="0"/>
          <w:numId w:val="33"/>
        </w:numPr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 xml:space="preserve">In case of conflict, </w:t>
      </w:r>
      <w:r w:rsidR="00632DB3">
        <w:rPr>
          <w:rStyle w:val="cf01"/>
          <w:rFonts w:eastAsiaTheme="majorEastAsia"/>
        </w:rPr>
        <w:t>resolve manually and then, git add &lt;filename&gt; and then git commit</w:t>
      </w:r>
    </w:p>
    <w:p w14:paraId="71005AA0" w14:textId="77777777" w:rsidR="000424A7" w:rsidRDefault="000424A7" w:rsidP="0072014F">
      <w:pPr>
        <w:pStyle w:val="pf0"/>
        <w:ind w:left="1440" w:firstLine="720"/>
        <w:rPr>
          <w:rStyle w:val="cf01"/>
          <w:rFonts w:eastAsiaTheme="majorEastAsia"/>
          <w:u w:val="single"/>
        </w:rPr>
      </w:pPr>
    </w:p>
    <w:p w14:paraId="339895D5" w14:textId="42B33B8D" w:rsidR="003065A0" w:rsidRPr="003065A0" w:rsidRDefault="003065A0" w:rsidP="0072014F">
      <w:pPr>
        <w:pStyle w:val="pf0"/>
        <w:ind w:left="1440" w:firstLine="720"/>
        <w:rPr>
          <w:rStyle w:val="cf01"/>
          <w:rFonts w:ascii="Arial" w:hAnsi="Arial" w:cs="Arial"/>
          <w:sz w:val="20"/>
          <w:szCs w:val="20"/>
          <w:u w:val="single"/>
        </w:rPr>
      </w:pPr>
      <w:r w:rsidRPr="003065A0">
        <w:rPr>
          <w:rStyle w:val="cf01"/>
          <w:rFonts w:eastAsiaTheme="majorEastAsia"/>
          <w:u w:val="single"/>
        </w:rPr>
        <w:lastRenderedPageBreak/>
        <w:t>Git stash</w:t>
      </w:r>
      <w:r w:rsidR="00BF5685">
        <w:rPr>
          <w:rStyle w:val="cf01"/>
          <w:rFonts w:eastAsiaTheme="majorEastAsia"/>
          <w:u w:val="single"/>
        </w:rPr>
        <w:t xml:space="preserve"> (Stashes are available across branches)</w:t>
      </w:r>
      <w:r w:rsidRPr="003065A0">
        <w:rPr>
          <w:rStyle w:val="cf01"/>
          <w:rFonts w:eastAsiaTheme="majorEastAsia"/>
          <w:u w:val="single"/>
        </w:rPr>
        <w:t>:</w:t>
      </w:r>
    </w:p>
    <w:p w14:paraId="67242C22" w14:textId="082A9CD1" w:rsidR="003065A0" w:rsidRDefault="003065A0" w:rsidP="003065A0">
      <w:pPr>
        <w:pStyle w:val="pf0"/>
        <w:numPr>
          <w:ilvl w:val="0"/>
          <w:numId w:val="34"/>
        </w:numPr>
        <w:rPr>
          <w:rStyle w:val="cf01"/>
          <w:rFonts w:eastAsiaTheme="majorEastAsia"/>
        </w:rPr>
      </w:pPr>
      <w:r w:rsidRPr="003065A0">
        <w:rPr>
          <w:rStyle w:val="cf01"/>
          <w:rFonts w:eastAsiaTheme="majorEastAsia"/>
        </w:rPr>
        <w:t xml:space="preserve">Git </w:t>
      </w:r>
      <w:proofErr w:type="gramStart"/>
      <w:r w:rsidRPr="003065A0">
        <w:rPr>
          <w:rStyle w:val="cf01"/>
          <w:rFonts w:eastAsiaTheme="majorEastAsia"/>
        </w:rPr>
        <w:t>stash</w:t>
      </w:r>
      <w:proofErr w:type="gramEnd"/>
      <w:r w:rsidRPr="003065A0">
        <w:rPr>
          <w:rStyle w:val="cf01"/>
          <w:rFonts w:eastAsiaTheme="majorEastAsia"/>
        </w:rPr>
        <w:t xml:space="preserve"> save “</w:t>
      </w:r>
      <w:proofErr w:type="spellStart"/>
      <w:r w:rsidRPr="003065A0">
        <w:rPr>
          <w:rStyle w:val="cf01"/>
          <w:rFonts w:eastAsiaTheme="majorEastAsia"/>
        </w:rPr>
        <w:t>msge</w:t>
      </w:r>
      <w:proofErr w:type="spellEnd"/>
      <w:r w:rsidRPr="003065A0">
        <w:rPr>
          <w:rStyle w:val="cf01"/>
          <w:rFonts w:eastAsiaTheme="majorEastAsia"/>
        </w:rPr>
        <w:t xml:space="preserve"> here”</w:t>
      </w:r>
      <w:r w:rsidR="00454FAD">
        <w:rPr>
          <w:rStyle w:val="cf01"/>
          <w:rFonts w:eastAsiaTheme="majorEastAsia"/>
        </w:rPr>
        <w:t xml:space="preserve"> (saves local changes into stash)</w:t>
      </w:r>
    </w:p>
    <w:p w14:paraId="03B2BD44" w14:textId="49E7603E" w:rsidR="00454FAD" w:rsidRDefault="00454FAD" w:rsidP="003065A0">
      <w:pPr>
        <w:pStyle w:val="pf0"/>
        <w:numPr>
          <w:ilvl w:val="0"/>
          <w:numId w:val="34"/>
        </w:numPr>
        <w:rPr>
          <w:rStyle w:val="cf01"/>
          <w:rFonts w:eastAsiaTheme="majorEastAsia"/>
        </w:rPr>
      </w:pPr>
      <w:r>
        <w:rPr>
          <w:rStyle w:val="cf01"/>
          <w:rFonts w:eastAsiaTheme="majorEastAsia"/>
        </w:rPr>
        <w:t>Git stash list (shows us the stash list)</w:t>
      </w:r>
    </w:p>
    <w:p w14:paraId="4C641572" w14:textId="5FD5327A" w:rsidR="003C4CE6" w:rsidRDefault="003C4CE6" w:rsidP="003065A0">
      <w:pPr>
        <w:pStyle w:val="pf0"/>
        <w:numPr>
          <w:ilvl w:val="0"/>
          <w:numId w:val="34"/>
        </w:numPr>
        <w:rPr>
          <w:rStyle w:val="cf01"/>
          <w:rFonts w:eastAsiaTheme="majorEastAsia"/>
        </w:rPr>
      </w:pPr>
      <w:r>
        <w:rPr>
          <w:rStyle w:val="cf01"/>
          <w:rFonts w:eastAsiaTheme="majorEastAsia"/>
        </w:rPr>
        <w:t xml:space="preserve">Git stash show &lt;stash </w:t>
      </w:r>
      <w:r w:rsidR="00AF198D">
        <w:rPr>
          <w:rStyle w:val="cf01"/>
          <w:rFonts w:eastAsiaTheme="majorEastAsia"/>
        </w:rPr>
        <w:t>number</w:t>
      </w:r>
      <w:r>
        <w:rPr>
          <w:rStyle w:val="cf01"/>
          <w:rFonts w:eastAsiaTheme="majorEastAsia"/>
        </w:rPr>
        <w:t>&gt;</w:t>
      </w:r>
      <w:r w:rsidR="00E67D1D">
        <w:rPr>
          <w:rStyle w:val="cf01"/>
          <w:rFonts w:eastAsiaTheme="majorEastAsia"/>
        </w:rPr>
        <w:t xml:space="preserve"> (Shows a specified stash details) or Git stash show</w:t>
      </w:r>
      <w:r w:rsidR="00321424">
        <w:rPr>
          <w:rStyle w:val="cf01"/>
          <w:rFonts w:eastAsiaTheme="majorEastAsia"/>
        </w:rPr>
        <w:t xml:space="preserve"> -p</w:t>
      </w:r>
      <w:r w:rsidR="00E67D1D">
        <w:rPr>
          <w:rStyle w:val="cf01"/>
          <w:rFonts w:eastAsiaTheme="majorEastAsia"/>
        </w:rPr>
        <w:t xml:space="preserve"> &lt;stash number&gt;</w:t>
      </w:r>
    </w:p>
    <w:p w14:paraId="10FE5933" w14:textId="6D2077DC" w:rsidR="008C67E1" w:rsidRDefault="008C67E1" w:rsidP="003065A0">
      <w:pPr>
        <w:pStyle w:val="pf0"/>
        <w:numPr>
          <w:ilvl w:val="0"/>
          <w:numId w:val="34"/>
        </w:numPr>
        <w:rPr>
          <w:rStyle w:val="cf01"/>
          <w:rFonts w:eastAsiaTheme="majorEastAsia"/>
        </w:rPr>
      </w:pPr>
      <w:r>
        <w:rPr>
          <w:rStyle w:val="cf01"/>
          <w:rFonts w:eastAsiaTheme="majorEastAsia"/>
        </w:rPr>
        <w:t xml:space="preserve">Git </w:t>
      </w:r>
      <w:proofErr w:type="gramStart"/>
      <w:r>
        <w:rPr>
          <w:rStyle w:val="cf01"/>
          <w:rFonts w:eastAsiaTheme="majorEastAsia"/>
        </w:rPr>
        <w:t>stash</w:t>
      </w:r>
      <w:proofErr w:type="gramEnd"/>
      <w:r>
        <w:rPr>
          <w:rStyle w:val="cf01"/>
          <w:rFonts w:eastAsiaTheme="majorEastAsia"/>
        </w:rPr>
        <w:t xml:space="preserve"> apply &lt;stash number&gt; (pulls the stash into local directory leaving a copy in stash also)</w:t>
      </w:r>
    </w:p>
    <w:p w14:paraId="11A31D2C" w14:textId="58DB14ED" w:rsidR="008C67E1" w:rsidRDefault="008C67E1" w:rsidP="003065A0">
      <w:pPr>
        <w:pStyle w:val="pf0"/>
        <w:numPr>
          <w:ilvl w:val="0"/>
          <w:numId w:val="34"/>
        </w:numPr>
        <w:rPr>
          <w:rStyle w:val="cf01"/>
          <w:rFonts w:eastAsiaTheme="majorEastAsia"/>
        </w:rPr>
      </w:pPr>
      <w:r>
        <w:rPr>
          <w:rStyle w:val="cf01"/>
          <w:rFonts w:eastAsiaTheme="majorEastAsia"/>
        </w:rPr>
        <w:t>Git stash pop &lt;stash number&gt; (pulls the stash into local directory &amp; removes it from stash)</w:t>
      </w:r>
    </w:p>
    <w:p w14:paraId="67BEBCD5" w14:textId="22D33225" w:rsidR="00B50862" w:rsidRDefault="00B50862" w:rsidP="003065A0">
      <w:pPr>
        <w:pStyle w:val="pf0"/>
        <w:numPr>
          <w:ilvl w:val="0"/>
          <w:numId w:val="34"/>
        </w:numPr>
        <w:rPr>
          <w:rStyle w:val="cf01"/>
          <w:rFonts w:eastAsiaTheme="majorEastAsia"/>
        </w:rPr>
      </w:pPr>
      <w:r>
        <w:rPr>
          <w:rStyle w:val="cf01"/>
          <w:rFonts w:eastAsiaTheme="majorEastAsia"/>
        </w:rPr>
        <w:t>Git stash drop &lt;stash number&gt; (deletes the</w:t>
      </w:r>
      <w:r w:rsidR="006F27F0">
        <w:rPr>
          <w:rStyle w:val="cf01"/>
          <w:rFonts w:eastAsiaTheme="majorEastAsia"/>
        </w:rPr>
        <w:t xml:space="preserve"> specified</w:t>
      </w:r>
      <w:r>
        <w:rPr>
          <w:rStyle w:val="cf01"/>
          <w:rFonts w:eastAsiaTheme="majorEastAsia"/>
        </w:rPr>
        <w:t xml:space="preserve"> item from the stash)</w:t>
      </w:r>
    </w:p>
    <w:p w14:paraId="547C2021" w14:textId="2B19D233" w:rsidR="006F27F0" w:rsidRPr="003065A0" w:rsidRDefault="006F27F0" w:rsidP="003065A0">
      <w:pPr>
        <w:pStyle w:val="pf0"/>
        <w:numPr>
          <w:ilvl w:val="0"/>
          <w:numId w:val="34"/>
        </w:numPr>
        <w:rPr>
          <w:rStyle w:val="cf01"/>
          <w:rFonts w:eastAsiaTheme="majorEastAsia"/>
        </w:rPr>
      </w:pPr>
      <w:r>
        <w:rPr>
          <w:rStyle w:val="cf01"/>
          <w:rFonts w:eastAsiaTheme="majorEastAsia"/>
        </w:rPr>
        <w:t xml:space="preserve">Git stash clear (Deletes </w:t>
      </w:r>
      <w:r w:rsidR="00B272D4">
        <w:rPr>
          <w:rStyle w:val="cf01"/>
          <w:rFonts w:eastAsiaTheme="majorEastAsia"/>
        </w:rPr>
        <w:t>everything from stash</w:t>
      </w:r>
      <w:r>
        <w:rPr>
          <w:rStyle w:val="cf01"/>
          <w:rFonts w:eastAsiaTheme="majorEastAsia"/>
        </w:rPr>
        <w:t>)</w:t>
      </w:r>
    </w:p>
    <w:p w14:paraId="3F65505A" w14:textId="77777777" w:rsidR="00D7293F" w:rsidRDefault="00D7293F" w:rsidP="0091679B">
      <w:pPr>
        <w:ind w:left="2880" w:firstLine="720"/>
        <w:jc w:val="both"/>
        <w:rPr>
          <w:u w:val="single"/>
        </w:rPr>
      </w:pPr>
    </w:p>
    <w:p w14:paraId="25F574C8" w14:textId="1BA193BE" w:rsidR="00D7293F" w:rsidRDefault="007942DC" w:rsidP="007942DC">
      <w:pPr>
        <w:ind w:left="2880"/>
        <w:jc w:val="both"/>
        <w:rPr>
          <w:u w:val="single"/>
        </w:rPr>
      </w:pPr>
      <w:r>
        <w:rPr>
          <w:u w:val="single"/>
        </w:rPr>
        <w:t>Remote:</w:t>
      </w:r>
    </w:p>
    <w:p w14:paraId="20ADA183" w14:textId="4019EEFD" w:rsidR="007942DC" w:rsidRDefault="007942DC" w:rsidP="007942DC">
      <w:pPr>
        <w:ind w:left="2880"/>
        <w:jc w:val="both"/>
        <w:rPr>
          <w:u w:val="single"/>
        </w:rPr>
      </w:pPr>
    </w:p>
    <w:p w14:paraId="3DF235EE" w14:textId="66607842" w:rsidR="007942DC" w:rsidRDefault="007942DC" w:rsidP="0053398D">
      <w:pPr>
        <w:pStyle w:val="ListParagraph"/>
        <w:numPr>
          <w:ilvl w:val="0"/>
          <w:numId w:val="32"/>
        </w:numPr>
        <w:jc w:val="both"/>
      </w:pPr>
      <w:r>
        <w:t>Git remote (shows us all remote configured)</w:t>
      </w:r>
    </w:p>
    <w:p w14:paraId="1DF256B8" w14:textId="27A34896" w:rsidR="0053398D" w:rsidRDefault="0053398D" w:rsidP="0053398D">
      <w:pPr>
        <w:pStyle w:val="ListParagraph"/>
        <w:numPr>
          <w:ilvl w:val="0"/>
          <w:numId w:val="32"/>
        </w:numPr>
        <w:jc w:val="both"/>
      </w:pPr>
      <w:r>
        <w:t xml:space="preserve">Git </w:t>
      </w:r>
      <w:proofErr w:type="gramStart"/>
      <w:r>
        <w:t>remote</w:t>
      </w:r>
      <w:proofErr w:type="gramEnd"/>
      <w:r>
        <w:t xml:space="preserve"> add &lt;</w:t>
      </w:r>
      <w:r w:rsidR="00783618">
        <w:t>alias name like origin</w:t>
      </w:r>
      <w:r>
        <w:t>&gt;</w:t>
      </w:r>
      <w:r w:rsidR="00783618">
        <w:t xml:space="preserve"> &lt;git </w:t>
      </w:r>
      <w:proofErr w:type="spellStart"/>
      <w:r w:rsidR="00783618">
        <w:t>url</w:t>
      </w:r>
      <w:proofErr w:type="spellEnd"/>
      <w:r w:rsidR="00783618">
        <w:t>&gt;</w:t>
      </w:r>
      <w:r w:rsidR="00A07DD4">
        <w:t xml:space="preserve"> (configures a remote with specified </w:t>
      </w:r>
      <w:proofErr w:type="spellStart"/>
      <w:r w:rsidR="00A07DD4">
        <w:t>url</w:t>
      </w:r>
      <w:proofErr w:type="spellEnd"/>
      <w:r w:rsidR="00A07DD4">
        <w:t>)</w:t>
      </w:r>
    </w:p>
    <w:p w14:paraId="3E2478CF" w14:textId="7CF5A007" w:rsidR="003E3099" w:rsidRDefault="003E3099" w:rsidP="0053398D">
      <w:pPr>
        <w:pStyle w:val="ListParagraph"/>
        <w:numPr>
          <w:ilvl w:val="0"/>
          <w:numId w:val="32"/>
        </w:numPr>
        <w:jc w:val="both"/>
      </w:pPr>
      <w:r>
        <w:t xml:space="preserve">Git </w:t>
      </w:r>
      <w:proofErr w:type="gramStart"/>
      <w:r>
        <w:t>remote -v</w:t>
      </w:r>
      <w:proofErr w:type="gramEnd"/>
      <w:r>
        <w:t xml:space="preserve"> (shows push and fetch </w:t>
      </w:r>
      <w:proofErr w:type="spellStart"/>
      <w:r>
        <w:t>urls</w:t>
      </w:r>
      <w:proofErr w:type="spellEnd"/>
      <w:r>
        <w:t xml:space="preserve"> for remote repo)</w:t>
      </w:r>
    </w:p>
    <w:p w14:paraId="76092194" w14:textId="0994B337" w:rsidR="00853C60" w:rsidRDefault="00853C60" w:rsidP="0053398D">
      <w:pPr>
        <w:pStyle w:val="ListParagraph"/>
        <w:numPr>
          <w:ilvl w:val="0"/>
          <w:numId w:val="32"/>
        </w:numPr>
        <w:jc w:val="both"/>
      </w:pPr>
      <w:r>
        <w:t>Git remote rm &lt;alias name like origin&gt;</w:t>
      </w:r>
      <w:r w:rsidR="009C3ABC">
        <w:t xml:space="preserve"> (removes the remote)</w:t>
      </w:r>
    </w:p>
    <w:p w14:paraId="28ABF550" w14:textId="4795ED1E" w:rsidR="007378F8" w:rsidRDefault="007378F8" w:rsidP="0053398D">
      <w:pPr>
        <w:pStyle w:val="ListParagraph"/>
        <w:numPr>
          <w:ilvl w:val="0"/>
          <w:numId w:val="32"/>
        </w:numPr>
        <w:jc w:val="both"/>
      </w:pPr>
      <w:r>
        <w:t>Git push -u &lt;alias like origin&gt; &lt;</w:t>
      </w:r>
      <w:r w:rsidR="00355268">
        <w:t xml:space="preserve">local </w:t>
      </w:r>
      <w:r>
        <w:t>branch name</w:t>
      </w:r>
      <w:r w:rsidR="003E4899">
        <w:t xml:space="preserve"> whose change you </w:t>
      </w:r>
      <w:proofErr w:type="spellStart"/>
      <w:r w:rsidR="003E4899">
        <w:t>wanna</w:t>
      </w:r>
      <w:proofErr w:type="spellEnd"/>
      <w:r w:rsidR="003E4899">
        <w:t xml:space="preserve"> push</w:t>
      </w:r>
      <w:r w:rsidR="00127FF3">
        <w:t xml:space="preserve"> like master</w:t>
      </w:r>
      <w:r>
        <w:t>&gt;</w:t>
      </w:r>
      <w:r w:rsidR="00150F53">
        <w:t>:&lt;remote</w:t>
      </w:r>
      <w:r w:rsidR="008523CE">
        <w:t xml:space="preserve"> </w:t>
      </w:r>
      <w:r w:rsidR="00150F53">
        <w:t>repo branch name like master&gt;</w:t>
      </w:r>
      <w:r w:rsidR="00D70FD8">
        <w:t xml:space="preserve"> (pushes</w:t>
      </w:r>
      <w:r w:rsidR="00F87A64">
        <w:t xml:space="preserve"> local change</w:t>
      </w:r>
      <w:r w:rsidR="00D70FD8">
        <w:t xml:space="preserve"> to remote repo</w:t>
      </w:r>
      <w:r w:rsidR="007E4D5F">
        <w:t xml:space="preserve"> and </w:t>
      </w:r>
      <w:r w:rsidR="00B1171E">
        <w:t>origin/</w:t>
      </w:r>
      <w:proofErr w:type="spellStart"/>
      <w:r w:rsidR="00B1171E">
        <w:t>branch_name</w:t>
      </w:r>
      <w:proofErr w:type="spellEnd"/>
      <w:r w:rsidR="00B1171E">
        <w:t xml:space="preserve"> gets auto updated as per diagram shown in last section below</w:t>
      </w:r>
      <w:r w:rsidR="00D70FD8">
        <w:t>)</w:t>
      </w:r>
    </w:p>
    <w:p w14:paraId="758CE4BA" w14:textId="77777777" w:rsidR="00F40785" w:rsidRDefault="00F40785" w:rsidP="00F40785">
      <w:pPr>
        <w:pStyle w:val="ListParagraph"/>
        <w:jc w:val="both"/>
      </w:pPr>
    </w:p>
    <w:p w14:paraId="4824D417" w14:textId="7A955C90" w:rsidR="00B53675" w:rsidRDefault="00B53675" w:rsidP="0053398D">
      <w:pPr>
        <w:pStyle w:val="ListParagraph"/>
        <w:numPr>
          <w:ilvl w:val="0"/>
          <w:numId w:val="32"/>
        </w:numPr>
        <w:jc w:val="both"/>
      </w:pPr>
      <w:r>
        <w:t>Git fetch &lt;alias like origin&gt;</w:t>
      </w:r>
    </w:p>
    <w:p w14:paraId="54E23728" w14:textId="53DDDE9B" w:rsidR="003666AD" w:rsidRDefault="007572EB" w:rsidP="00D66841">
      <w:pPr>
        <w:pStyle w:val="ListParagraph"/>
        <w:jc w:val="both"/>
      </w:pPr>
      <w:r>
        <w:t xml:space="preserve">Note: Always </w:t>
      </w:r>
      <w:proofErr w:type="gramStart"/>
      <w:r>
        <w:t>do:</w:t>
      </w:r>
      <w:proofErr w:type="gramEnd"/>
      <w:r>
        <w:t xml:space="preserve"> git fetch &lt;alias like origin&gt; before starting local changes</w:t>
      </w:r>
      <w:r w:rsidR="003666AD">
        <w:t xml:space="preserve">. Then </w:t>
      </w:r>
      <w:proofErr w:type="gramStart"/>
      <w:r w:rsidR="003666AD">
        <w:t>do:</w:t>
      </w:r>
      <w:proofErr w:type="gramEnd"/>
      <w:r w:rsidR="003666AD">
        <w:t xml:space="preserve"> git log –</w:t>
      </w:r>
      <w:proofErr w:type="spellStart"/>
      <w:r w:rsidR="003666AD">
        <w:t>oneline</w:t>
      </w:r>
      <w:proofErr w:type="spellEnd"/>
      <w:r w:rsidR="003666AD">
        <w:t xml:space="preserve"> and also: Git log –</w:t>
      </w:r>
      <w:proofErr w:type="spellStart"/>
      <w:r w:rsidR="003666AD">
        <w:t>oneline</w:t>
      </w:r>
      <w:proofErr w:type="spellEnd"/>
      <w:r w:rsidR="003666AD">
        <w:t xml:space="preserve"> &lt;origin/master&gt;</w:t>
      </w:r>
      <w:r w:rsidR="00CB3F20">
        <w:t xml:space="preserve"> to know that we are in sync with remote repo.</w:t>
      </w:r>
      <w:r w:rsidR="00E63F8E">
        <w:t xml:space="preserve"> If not, then we need to merge as below.</w:t>
      </w:r>
    </w:p>
    <w:p w14:paraId="4F0CF9C5" w14:textId="3BA76026" w:rsidR="007572EB" w:rsidRPr="007942DC" w:rsidRDefault="00A60E2F" w:rsidP="0053398D">
      <w:pPr>
        <w:pStyle w:val="ListParagraph"/>
        <w:numPr>
          <w:ilvl w:val="0"/>
          <w:numId w:val="32"/>
        </w:numPr>
        <w:jc w:val="both"/>
      </w:pPr>
      <w:r>
        <w:t>Git merge origin/</w:t>
      </w:r>
      <w:r w:rsidR="00F24B2B">
        <w:t>master</w:t>
      </w:r>
      <w:r>
        <w:t xml:space="preserve"> (You need to be on master branch if you wish to merge origin/master to master</w:t>
      </w:r>
      <w:r w:rsidR="00F40785">
        <w:t>)</w:t>
      </w:r>
    </w:p>
    <w:p w14:paraId="3015C46C" w14:textId="3DB36EF8" w:rsidR="00381461" w:rsidRPr="009864AE" w:rsidRDefault="00F40785" w:rsidP="00F40785">
      <w:pPr>
        <w:pStyle w:val="ListParagraph"/>
        <w:jc w:val="both"/>
      </w:pPr>
      <w:r>
        <w:rPr>
          <w:u w:val="single"/>
        </w:rPr>
        <w:br/>
      </w:r>
      <w:r w:rsidRPr="009864AE">
        <w:t>OR</w:t>
      </w:r>
    </w:p>
    <w:p w14:paraId="27B4F956" w14:textId="6FA32E96" w:rsidR="00F40785" w:rsidRDefault="00F40785" w:rsidP="00F40785">
      <w:pPr>
        <w:pStyle w:val="ListParagraph"/>
        <w:numPr>
          <w:ilvl w:val="0"/>
          <w:numId w:val="32"/>
        </w:numPr>
        <w:jc w:val="both"/>
      </w:pPr>
      <w:r w:rsidRPr="00057F1E">
        <w:t>Instead of a fetch and then merge, we can do git pull (fetch + merge)</w:t>
      </w:r>
    </w:p>
    <w:p w14:paraId="623F15F1" w14:textId="494B3386" w:rsidR="008B6726" w:rsidRDefault="008B6726" w:rsidP="00F40785">
      <w:pPr>
        <w:pStyle w:val="ListParagraph"/>
        <w:numPr>
          <w:ilvl w:val="0"/>
          <w:numId w:val="32"/>
        </w:numPr>
        <w:jc w:val="both"/>
      </w:pPr>
      <w:r>
        <w:t>Git push &lt;alias like origin&gt;</w:t>
      </w:r>
      <w:r w:rsidR="006A68A9">
        <w:t xml:space="preserve"> &lt;local </w:t>
      </w:r>
      <w:proofErr w:type="spellStart"/>
      <w:r w:rsidR="006A68A9">
        <w:t>branch_name</w:t>
      </w:r>
      <w:proofErr w:type="spellEnd"/>
      <w:r w:rsidR="006A68A9">
        <w:t>&gt;:&lt;</w:t>
      </w:r>
      <w:r w:rsidR="006F1BC7">
        <w:t>remote repo branch name</w:t>
      </w:r>
      <w:r w:rsidR="006A68A9">
        <w:t>&gt;</w:t>
      </w:r>
      <w:r w:rsidR="006F1BC7">
        <w:t xml:space="preserve"> (creates a repo in remote server with contents of your local </w:t>
      </w:r>
      <w:r w:rsidR="00451D54">
        <w:t xml:space="preserve">branch that we would have created </w:t>
      </w:r>
      <w:proofErr w:type="gramStart"/>
      <w:r w:rsidR="00451D54">
        <w:t>using:</w:t>
      </w:r>
      <w:proofErr w:type="gramEnd"/>
      <w:r w:rsidR="00451D54">
        <w:t xml:space="preserve"> git branch &lt;branch name&gt;</w:t>
      </w:r>
      <w:r w:rsidR="006F1BC7">
        <w:t>)</w:t>
      </w:r>
    </w:p>
    <w:p w14:paraId="650473B8" w14:textId="1B0907AE" w:rsidR="008251D3" w:rsidRPr="00057F1E" w:rsidRDefault="008251D3" w:rsidP="00F40785">
      <w:pPr>
        <w:pStyle w:val="ListParagraph"/>
        <w:numPr>
          <w:ilvl w:val="0"/>
          <w:numId w:val="32"/>
        </w:numPr>
        <w:jc w:val="both"/>
      </w:pPr>
      <w:r>
        <w:t>Git push &lt;alias like origin&gt;</w:t>
      </w:r>
      <w:r w:rsidR="00C64F29">
        <w:t xml:space="preserve"> </w:t>
      </w:r>
      <w:r>
        <w:t xml:space="preserve">:&lt;remote branch name&gt; (Deletes </w:t>
      </w:r>
      <w:r w:rsidR="00F31821">
        <w:t xml:space="preserve">specified branch from </w:t>
      </w:r>
      <w:r>
        <w:t>remote repository)</w:t>
      </w:r>
      <w:r w:rsidR="00C60701">
        <w:t xml:space="preserve"> or git push &lt;alias like origin&gt; --delete &lt;remote </w:t>
      </w:r>
      <w:r w:rsidR="00DD50EB">
        <w:t>branch name</w:t>
      </w:r>
      <w:r w:rsidR="00C60701">
        <w:t>&gt;</w:t>
      </w:r>
    </w:p>
    <w:p w14:paraId="4EB20222" w14:textId="1E089F28" w:rsidR="00381461" w:rsidRDefault="00381461" w:rsidP="0091679B">
      <w:pPr>
        <w:ind w:left="2880" w:firstLine="720"/>
        <w:jc w:val="both"/>
        <w:rPr>
          <w:u w:val="single"/>
        </w:rPr>
      </w:pPr>
    </w:p>
    <w:p w14:paraId="1942DC14" w14:textId="77777777" w:rsidR="007E4679" w:rsidRPr="00381461" w:rsidRDefault="007E4679" w:rsidP="007E4679">
      <w:pPr>
        <w:pStyle w:val="pf0"/>
        <w:ind w:left="2160" w:firstLine="720"/>
        <w:rPr>
          <w:rFonts w:ascii="Arial" w:hAnsi="Arial" w:cs="Arial"/>
          <w:sz w:val="20"/>
          <w:szCs w:val="20"/>
          <w:u w:val="single"/>
        </w:rPr>
      </w:pPr>
      <w:r w:rsidRPr="00381461">
        <w:rPr>
          <w:rStyle w:val="cf01"/>
          <w:rFonts w:eastAsiaTheme="majorEastAsia"/>
          <w:u w:val="single"/>
        </w:rPr>
        <w:t xml:space="preserve">Move a file: </w:t>
      </w:r>
    </w:p>
    <w:p w14:paraId="3501B811" w14:textId="77777777" w:rsidR="007E4679" w:rsidRPr="007942DC" w:rsidRDefault="007E4679" w:rsidP="007E4679">
      <w:pPr>
        <w:pStyle w:val="pf0"/>
        <w:numPr>
          <w:ilvl w:val="0"/>
          <w:numId w:val="32"/>
        </w:numPr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mv &lt;filename&gt; &lt;new folder/filename&gt; and then git commit -m "</w:t>
      </w:r>
      <w:proofErr w:type="spellStart"/>
      <w:r>
        <w:rPr>
          <w:rStyle w:val="cf01"/>
          <w:rFonts w:eastAsiaTheme="majorEastAsia"/>
        </w:rPr>
        <w:t>msge</w:t>
      </w:r>
      <w:proofErr w:type="spellEnd"/>
      <w:r>
        <w:rPr>
          <w:rStyle w:val="cf01"/>
          <w:rFonts w:eastAsiaTheme="majorEastAsia"/>
        </w:rPr>
        <w:t xml:space="preserve"> here"</w:t>
      </w:r>
    </w:p>
    <w:p w14:paraId="1DFF44FC" w14:textId="77777777" w:rsidR="007E4679" w:rsidRPr="00381461" w:rsidRDefault="007E4679" w:rsidP="007E4679">
      <w:pPr>
        <w:pStyle w:val="pf0"/>
        <w:ind w:left="2160" w:firstLine="720"/>
        <w:rPr>
          <w:rFonts w:ascii="Arial" w:hAnsi="Arial" w:cs="Arial"/>
          <w:sz w:val="20"/>
          <w:szCs w:val="20"/>
          <w:u w:val="single"/>
        </w:rPr>
      </w:pPr>
      <w:r w:rsidRPr="00381461">
        <w:rPr>
          <w:rStyle w:val="cf01"/>
          <w:rFonts w:eastAsiaTheme="majorEastAsia"/>
          <w:u w:val="single"/>
        </w:rPr>
        <w:t>Reset</w:t>
      </w:r>
      <w:r>
        <w:rPr>
          <w:rStyle w:val="cf01"/>
          <w:rFonts w:eastAsiaTheme="majorEastAsia"/>
          <w:u w:val="single"/>
        </w:rPr>
        <w:t>:</w:t>
      </w:r>
      <w:r w:rsidRPr="00381461">
        <w:rPr>
          <w:rStyle w:val="cf01"/>
          <w:rFonts w:eastAsiaTheme="majorEastAsia"/>
          <w:u w:val="single"/>
        </w:rPr>
        <w:t xml:space="preserve"> </w:t>
      </w:r>
    </w:p>
    <w:p w14:paraId="65064519" w14:textId="77777777" w:rsidR="007E4679" w:rsidRDefault="007E4679" w:rsidP="007E4679">
      <w:pPr>
        <w:pStyle w:val="pf0"/>
        <w:numPr>
          <w:ilvl w:val="0"/>
          <w:numId w:val="32"/>
        </w:numPr>
        <w:rPr>
          <w:rFonts w:ascii="Arial" w:hAnsi="Arial" w:cs="Arial"/>
          <w:sz w:val="20"/>
          <w:szCs w:val="20"/>
        </w:rPr>
      </w:pPr>
      <w:r>
        <w:rPr>
          <w:rStyle w:val="cf01"/>
          <w:rFonts w:eastAsiaTheme="majorEastAsia"/>
        </w:rPr>
        <w:t>git reset --soft/mixed/hard &lt;hash&gt; (Brings HEAD to this hash commit. Soft brings changes after this hash to staging while mixed brings it to Local area.)</w:t>
      </w:r>
    </w:p>
    <w:p w14:paraId="5C5343B1" w14:textId="548DF1EC" w:rsidR="00EE736B" w:rsidRDefault="00EE736B" w:rsidP="0091679B">
      <w:pPr>
        <w:ind w:left="2880" w:firstLine="720"/>
        <w:jc w:val="both"/>
        <w:rPr>
          <w:u w:val="single"/>
        </w:rPr>
      </w:pPr>
      <w:r w:rsidRPr="0091679B">
        <w:rPr>
          <w:u w:val="single"/>
        </w:rPr>
        <w:lastRenderedPageBreak/>
        <w:t>First Commit</w:t>
      </w:r>
    </w:p>
    <w:p w14:paraId="19F3D524" w14:textId="77777777" w:rsidR="00DE1284" w:rsidRDefault="00DE1284" w:rsidP="00DE1284">
      <w:pPr>
        <w:jc w:val="both"/>
        <w:rPr>
          <w:u w:val="single"/>
        </w:rPr>
      </w:pPr>
    </w:p>
    <w:p w14:paraId="0251457C" w14:textId="77777777" w:rsidR="00DE1284" w:rsidRPr="0091679B" w:rsidRDefault="00DE1284" w:rsidP="0091679B">
      <w:pPr>
        <w:ind w:left="2880" w:firstLine="720"/>
        <w:jc w:val="both"/>
        <w:rPr>
          <w:u w:val="single"/>
        </w:rPr>
      </w:pPr>
    </w:p>
    <w:p w14:paraId="3DE2ED56" w14:textId="45B7BFAD" w:rsidR="00EE736B" w:rsidRDefault="00EE736B" w:rsidP="00EE736B"/>
    <w:p w14:paraId="6E0FA09B" w14:textId="64DE63CE" w:rsidR="00DE1284" w:rsidRPr="00D478C9" w:rsidRDefault="00DE1284" w:rsidP="00DE1284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D478C9">
        <w:rPr>
          <w:highlight w:val="yellow"/>
          <w:u w:val="single"/>
        </w:rPr>
        <w:t>Add a new file:</w:t>
      </w:r>
    </w:p>
    <w:p w14:paraId="35413BF8" w14:textId="3964E0C4" w:rsidR="00EE736B" w:rsidRDefault="00EE736B" w:rsidP="00EE736B">
      <w:r>
        <w:t xml:space="preserve">Create a directory say, </w:t>
      </w:r>
      <w:proofErr w:type="spellStart"/>
      <w:r>
        <w:t>My_First_Project</w:t>
      </w:r>
      <w:proofErr w:type="spellEnd"/>
      <w:r w:rsidR="0024308B">
        <w:t>.</w:t>
      </w:r>
    </w:p>
    <w:p w14:paraId="3AF3E33D" w14:textId="7D5903C2" w:rsidR="0024308B" w:rsidRDefault="0024308B" w:rsidP="00EE736B">
      <w:r>
        <w:t xml:space="preserve">Go inside it and open git bash. Type: </w:t>
      </w:r>
      <w:r w:rsidRPr="00151822">
        <w:rPr>
          <w:b/>
          <w:bCs/>
        </w:rPr>
        <w:t xml:space="preserve">git </w:t>
      </w:r>
      <w:proofErr w:type="spellStart"/>
      <w:r w:rsidRPr="00151822">
        <w:rPr>
          <w:b/>
          <w:bCs/>
        </w:rPr>
        <w:t>init</w:t>
      </w:r>
      <w:proofErr w:type="spellEnd"/>
      <w:r>
        <w:t xml:space="preserve"> (now git tracks changes inside this project folder).</w:t>
      </w:r>
    </w:p>
    <w:p w14:paraId="5AF2312C" w14:textId="12881042" w:rsidR="0024308B" w:rsidRDefault="0024308B" w:rsidP="00EE736B">
      <w:r>
        <w:t xml:space="preserve">Add a new file say, </w:t>
      </w:r>
      <w:proofErr w:type="spellStart"/>
      <w:r>
        <w:t>first_file</w:t>
      </w:r>
      <w:proofErr w:type="spellEnd"/>
      <w:r>
        <w:t>.</w:t>
      </w:r>
    </w:p>
    <w:p w14:paraId="08E47D2F" w14:textId="4BC3DFF7" w:rsidR="00DC366C" w:rsidRDefault="00DC366C" w:rsidP="00EE736B">
      <w:r>
        <w:t xml:space="preserve">Now, </w:t>
      </w:r>
      <w:r w:rsidRPr="00151822">
        <w:rPr>
          <w:b/>
          <w:bCs/>
        </w:rPr>
        <w:t xml:space="preserve">git </w:t>
      </w:r>
      <w:proofErr w:type="gramStart"/>
      <w:r w:rsidRPr="00151822">
        <w:rPr>
          <w:b/>
          <w:bCs/>
        </w:rPr>
        <w:t>add .</w:t>
      </w:r>
      <w:proofErr w:type="gramEnd"/>
      <w:r>
        <w:t xml:space="preserve"> (</w:t>
      </w:r>
      <w:proofErr w:type="gramStart"/>
      <w:r>
        <w:t>adds</w:t>
      </w:r>
      <w:proofErr w:type="gramEnd"/>
      <w:r>
        <w:t xml:space="preserve"> everything from current directory to git</w:t>
      </w:r>
      <w:r w:rsidR="00A7496E">
        <w:t xml:space="preserve"> s</w:t>
      </w:r>
      <w:r w:rsidR="000C5757">
        <w:t>t</w:t>
      </w:r>
      <w:r w:rsidR="00A7496E">
        <w:t>aging</w:t>
      </w:r>
      <w:r>
        <w:t>)</w:t>
      </w:r>
    </w:p>
    <w:p w14:paraId="1C05E275" w14:textId="4E03D3A0" w:rsidR="0024308B" w:rsidRDefault="00E76913" w:rsidP="00EE736B">
      <w:r>
        <w:rPr>
          <w:noProof/>
        </w:rPr>
        <mc:AlternateContent>
          <mc:Choice Requires="wps">
            <w:drawing>
              <wp:anchor distT="91440" distB="91440" distL="114300" distR="114300" simplePos="0" relativeHeight="251659264" behindDoc="0" locked="0" layoutInCell="1" allowOverlap="1" wp14:anchorId="2A54EAD5" wp14:editId="4C59B948">
                <wp:simplePos x="0" y="0"/>
                <wp:positionH relativeFrom="page">
                  <wp:posOffset>909320</wp:posOffset>
                </wp:positionH>
                <wp:positionV relativeFrom="paragraph">
                  <wp:posOffset>273685</wp:posOffset>
                </wp:positionV>
                <wp:extent cx="6263640" cy="889000"/>
                <wp:effectExtent l="0" t="0" r="0" b="635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3640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65E97E" w14:textId="117D6B18" w:rsidR="00E76913" w:rsidRDefault="00E76913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</w:rPr>
                              <w:t>Instead of i) git add . and ii) git commit -m “Msge”,</w:t>
                            </w:r>
                          </w:p>
                          <w:p w14:paraId="1382353D" w14:textId="38C412D4" w:rsidR="00E76913" w:rsidRDefault="00E76913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</w:rPr>
                              <w:t xml:space="preserve">We can do it in one line also: git commit -am “Msge” (it sends all </w:t>
                            </w:r>
                            <w:r w:rsidR="004944A3"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</w:rPr>
                              <w:t xml:space="preserve">modifications to </w:t>
                            </w:r>
                            <w:r w:rsidR="00006083"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</w:rPr>
                              <w:t xml:space="preserve">repository. Doesn’t work </w:t>
                            </w:r>
                            <w:r w:rsidR="00274392"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</w:rPr>
                              <w:t>if we created</w:t>
                            </w:r>
                            <w:r w:rsidR="00006083"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</w:rPr>
                              <w:t xml:space="preserve"> new files or deleted files.</w:t>
                            </w:r>
                            <w:r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2A54EAD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1.6pt;margin-top:21.55pt;width:493.2pt;height:70pt;z-index:2516592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" filled="f" stroked="f">
                <v:textbox>
                  <w:txbxContent>
                    <w:p w14:paraId="1265E97E" w14:textId="117D6B18" w:rsidR="00E76913" w:rsidRDefault="00E76913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rPr>
                          <w:i/>
                          <w:iCs/>
                          <w:color w:val="5B9BD5" w:themeColor="accent1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5B9BD5" w:themeColor="accent1"/>
                          <w:sz w:val="24"/>
                          <w:szCs w:val="24"/>
                        </w:rPr>
                        <w:t>Instead of i) git add . and ii) git commit -m “Msge”,</w:t>
                      </w:r>
                    </w:p>
                    <w:p w14:paraId="1382353D" w14:textId="38C412D4" w:rsidR="00E76913" w:rsidRDefault="00E76913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rPr>
                          <w:i/>
                          <w:iCs/>
                          <w:color w:val="5B9BD5" w:themeColor="accent1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5B9BD5" w:themeColor="accent1"/>
                          <w:sz w:val="24"/>
                          <w:szCs w:val="24"/>
                        </w:rPr>
                        <w:t xml:space="preserve">We can do it in one line also: git commit -am “Msge” (it sends all </w:t>
                      </w:r>
                      <w:r w:rsidR="004944A3">
                        <w:rPr>
                          <w:i/>
                          <w:iCs/>
                          <w:color w:val="5B9BD5" w:themeColor="accent1"/>
                          <w:sz w:val="24"/>
                          <w:szCs w:val="24"/>
                        </w:rPr>
                        <w:t xml:space="preserve">modifications to </w:t>
                      </w:r>
                      <w:r w:rsidR="00006083">
                        <w:rPr>
                          <w:i/>
                          <w:iCs/>
                          <w:color w:val="5B9BD5" w:themeColor="accent1"/>
                          <w:sz w:val="24"/>
                          <w:szCs w:val="24"/>
                        </w:rPr>
                        <w:t xml:space="preserve">repository. Doesn’t work </w:t>
                      </w:r>
                      <w:r w:rsidR="00274392">
                        <w:rPr>
                          <w:i/>
                          <w:iCs/>
                          <w:color w:val="5B9BD5" w:themeColor="accent1"/>
                          <w:sz w:val="24"/>
                          <w:szCs w:val="24"/>
                        </w:rPr>
                        <w:t>if we created</w:t>
                      </w:r>
                      <w:r w:rsidR="00006083">
                        <w:rPr>
                          <w:i/>
                          <w:iCs/>
                          <w:color w:val="5B9BD5" w:themeColor="accent1"/>
                          <w:sz w:val="24"/>
                          <w:szCs w:val="24"/>
                        </w:rPr>
                        <w:t xml:space="preserve"> new files or deleted files.</w:t>
                      </w:r>
                      <w:r>
                        <w:rPr>
                          <w:i/>
                          <w:iCs/>
                          <w:color w:val="5B9BD5" w:themeColor="accent1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4308B">
        <w:t xml:space="preserve">Now, </w:t>
      </w:r>
      <w:r w:rsidR="0024308B" w:rsidRPr="00151822">
        <w:rPr>
          <w:b/>
          <w:bCs/>
        </w:rPr>
        <w:t xml:space="preserve">git commit -m “Initial First </w:t>
      </w:r>
      <w:proofErr w:type="gramStart"/>
      <w:r w:rsidR="0024308B" w:rsidRPr="00151822">
        <w:rPr>
          <w:b/>
          <w:bCs/>
        </w:rPr>
        <w:t>commit”</w:t>
      </w:r>
      <w:r w:rsidR="006E3B41">
        <w:rPr>
          <w:b/>
          <w:bCs/>
        </w:rPr>
        <w:t xml:space="preserve">  </w:t>
      </w:r>
      <w:r w:rsidR="006E3B41" w:rsidRPr="006E3B41">
        <w:t>(</w:t>
      </w:r>
      <w:proofErr w:type="gramEnd"/>
      <w:r w:rsidR="006E3B41">
        <w:t>adds to repository</w:t>
      </w:r>
      <w:r w:rsidR="006E3B41" w:rsidRPr="006E3B41">
        <w:t>)</w:t>
      </w:r>
      <w:r>
        <w:t xml:space="preserve"> </w:t>
      </w:r>
    </w:p>
    <w:p w14:paraId="03DA8C80" w14:textId="6ADEF92F" w:rsidR="00564DD9" w:rsidRPr="00564DD9" w:rsidRDefault="00564DD9" w:rsidP="00564DD9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564DD9">
        <w:rPr>
          <w:highlight w:val="yellow"/>
          <w:u w:val="single"/>
        </w:rPr>
        <w:t>See all commits with Git log</w:t>
      </w:r>
      <w:r w:rsidR="004F6776">
        <w:rPr>
          <w:highlight w:val="yellow"/>
          <w:u w:val="single"/>
        </w:rPr>
        <w:t xml:space="preserve"> or detailed commit with Git diff</w:t>
      </w:r>
      <w:r w:rsidR="00BB6D05">
        <w:rPr>
          <w:highlight w:val="yellow"/>
          <w:u w:val="single"/>
        </w:rPr>
        <w:t>:</w:t>
      </w:r>
    </w:p>
    <w:p w14:paraId="6B683933" w14:textId="20C46564" w:rsidR="00951D4D" w:rsidRDefault="00951D4D" w:rsidP="00EE736B">
      <w:r>
        <w:t xml:space="preserve">We can see this commit using: </w:t>
      </w:r>
      <w:r w:rsidRPr="00151822">
        <w:rPr>
          <w:b/>
          <w:bCs/>
        </w:rPr>
        <w:t>git log</w:t>
      </w:r>
      <w:r>
        <w:t xml:space="preserve"> </w:t>
      </w:r>
      <w:r w:rsidR="00E30B36">
        <w:t xml:space="preserve">or </w:t>
      </w:r>
      <w:r w:rsidR="00E30B36" w:rsidRPr="00151822">
        <w:rPr>
          <w:b/>
          <w:bCs/>
        </w:rPr>
        <w:t>git log -n &lt;number of commits&gt;</w:t>
      </w:r>
      <w:r w:rsidR="00CD516D">
        <w:rPr>
          <w:b/>
          <w:bCs/>
        </w:rPr>
        <w:t xml:space="preserve"> </w:t>
      </w:r>
      <w:r w:rsidR="00CD516D" w:rsidRPr="00E67355">
        <w:t>or</w:t>
      </w:r>
      <w:r w:rsidR="00CD516D">
        <w:rPr>
          <w:b/>
          <w:bCs/>
        </w:rPr>
        <w:t xml:space="preserve"> git log –since=2021</w:t>
      </w:r>
      <w:r w:rsidR="000B3C15">
        <w:rPr>
          <w:b/>
          <w:bCs/>
        </w:rPr>
        <w:t xml:space="preserve">-06-15 </w:t>
      </w:r>
      <w:r w:rsidR="000B3C15" w:rsidRPr="00E67355">
        <w:t>or</w:t>
      </w:r>
      <w:r w:rsidR="000B3C15">
        <w:rPr>
          <w:b/>
          <w:bCs/>
        </w:rPr>
        <w:t xml:space="preserve"> git log –until=2021-06-15 </w:t>
      </w:r>
      <w:r w:rsidR="00771FA9">
        <w:t xml:space="preserve">or </w:t>
      </w:r>
      <w:r w:rsidR="00771FA9">
        <w:rPr>
          <w:b/>
          <w:bCs/>
        </w:rPr>
        <w:t>git log –author</w:t>
      </w:r>
      <w:proofErr w:type="gramStart"/>
      <w:r w:rsidR="00771FA9">
        <w:rPr>
          <w:b/>
          <w:bCs/>
        </w:rPr>
        <w:t>=”Kush</w:t>
      </w:r>
      <w:proofErr w:type="gramEnd"/>
      <w:r w:rsidR="00771FA9">
        <w:rPr>
          <w:b/>
          <w:bCs/>
        </w:rPr>
        <w:t xml:space="preserve">” </w:t>
      </w:r>
      <w:r w:rsidR="00B819D2">
        <w:t xml:space="preserve">or </w:t>
      </w:r>
      <w:r w:rsidR="00B819D2">
        <w:rPr>
          <w:b/>
          <w:bCs/>
        </w:rPr>
        <w:t xml:space="preserve">git log –grep=”&lt;commit </w:t>
      </w:r>
      <w:proofErr w:type="spellStart"/>
      <w:r w:rsidR="00B819D2">
        <w:rPr>
          <w:b/>
          <w:bCs/>
        </w:rPr>
        <w:t>msge</w:t>
      </w:r>
      <w:proofErr w:type="spellEnd"/>
      <w:r w:rsidR="00B819D2">
        <w:rPr>
          <w:b/>
          <w:bCs/>
        </w:rPr>
        <w:t xml:space="preserve"> keyword&gt;”</w:t>
      </w:r>
      <w:r>
        <w:t xml:space="preserve">(shows all </w:t>
      </w:r>
      <w:r w:rsidR="00E53F77">
        <w:t>git commit logs we have done</w:t>
      </w:r>
      <w:r>
        <w:t>)</w:t>
      </w:r>
    </w:p>
    <w:p w14:paraId="29727317" w14:textId="3C79824B" w:rsidR="006C7300" w:rsidRDefault="006C7300" w:rsidP="00EE736B">
      <w:r w:rsidRPr="006C7300">
        <w:rPr>
          <w:b/>
          <w:bCs/>
        </w:rPr>
        <w:t>Git log</w:t>
      </w:r>
      <w:r>
        <w:rPr>
          <w:b/>
          <w:bCs/>
        </w:rPr>
        <w:t xml:space="preserve"> --</w:t>
      </w:r>
      <w:proofErr w:type="spellStart"/>
      <w:r w:rsidRPr="006C7300">
        <w:rPr>
          <w:b/>
          <w:bCs/>
        </w:rPr>
        <w:t>oneline</w:t>
      </w:r>
      <w:proofErr w:type="spellEnd"/>
      <w:r>
        <w:rPr>
          <w:b/>
          <w:bCs/>
        </w:rPr>
        <w:t xml:space="preserve"> </w:t>
      </w:r>
      <w:r w:rsidR="00181C51">
        <w:rPr>
          <w:b/>
          <w:bCs/>
        </w:rPr>
        <w:t>or git log –format=</w:t>
      </w:r>
      <w:proofErr w:type="spellStart"/>
      <w:r w:rsidR="00181C51">
        <w:rPr>
          <w:b/>
          <w:bCs/>
        </w:rPr>
        <w:t>oneline</w:t>
      </w:r>
      <w:proofErr w:type="spellEnd"/>
      <w:r w:rsidR="00181C51">
        <w:rPr>
          <w:b/>
          <w:bCs/>
        </w:rPr>
        <w:t xml:space="preserve"> </w:t>
      </w:r>
      <w:r>
        <w:t xml:space="preserve">(gives all commits with their commit </w:t>
      </w:r>
      <w:proofErr w:type="spellStart"/>
      <w:r>
        <w:t>msges</w:t>
      </w:r>
      <w:proofErr w:type="spellEnd"/>
      <w:r>
        <w:t xml:space="preserve"> in single line)</w:t>
      </w:r>
    </w:p>
    <w:p w14:paraId="1C8852E3" w14:textId="381687CE" w:rsidR="00E972D2" w:rsidRPr="003403D5" w:rsidRDefault="00E972D2" w:rsidP="00EE736B">
      <w:pPr>
        <w:rPr>
          <w:b/>
          <w:bCs/>
        </w:rPr>
      </w:pPr>
      <w:r w:rsidRPr="003403D5">
        <w:rPr>
          <w:b/>
          <w:bCs/>
        </w:rPr>
        <w:t>Git log –</w:t>
      </w:r>
      <w:proofErr w:type="spellStart"/>
      <w:r w:rsidRPr="003403D5">
        <w:rPr>
          <w:b/>
          <w:bCs/>
        </w:rPr>
        <w:t>oneline</w:t>
      </w:r>
      <w:proofErr w:type="spellEnd"/>
      <w:r w:rsidRPr="003403D5">
        <w:rPr>
          <w:b/>
          <w:bCs/>
        </w:rPr>
        <w:t xml:space="preserve"> –graph –all --decorate</w:t>
      </w:r>
    </w:p>
    <w:p w14:paraId="1187BB5F" w14:textId="0C1BD206" w:rsidR="00E86774" w:rsidRDefault="00E86774" w:rsidP="00EE736B">
      <w:r w:rsidRPr="00E83405">
        <w:rPr>
          <w:b/>
          <w:bCs/>
        </w:rPr>
        <w:t>Git log &lt;start hash</w:t>
      </w:r>
      <w:proofErr w:type="gramStart"/>
      <w:r w:rsidRPr="00E83405">
        <w:rPr>
          <w:b/>
          <w:bCs/>
        </w:rPr>
        <w:t>&gt;..</w:t>
      </w:r>
      <w:proofErr w:type="gramEnd"/>
      <w:r w:rsidRPr="00E83405">
        <w:rPr>
          <w:b/>
          <w:bCs/>
        </w:rPr>
        <w:t>&lt;end hash&gt;</w:t>
      </w:r>
      <w:r w:rsidR="00B879B4">
        <w:rPr>
          <w:b/>
          <w:bCs/>
        </w:rPr>
        <w:t xml:space="preserve"> </w:t>
      </w:r>
      <w:r w:rsidR="00B879B4">
        <w:t>(Gives all commits in between these 2 hash commits)</w:t>
      </w:r>
    </w:p>
    <w:p w14:paraId="2254F2B8" w14:textId="3B0D5679" w:rsidR="00A03ECA" w:rsidRDefault="00A03ECA" w:rsidP="00EE736B">
      <w:r w:rsidRPr="00E83405">
        <w:rPr>
          <w:b/>
          <w:bCs/>
        </w:rPr>
        <w:t>Git log &lt;start hash</w:t>
      </w:r>
      <w:proofErr w:type="gramStart"/>
      <w:r w:rsidRPr="00E83405">
        <w:rPr>
          <w:b/>
          <w:bCs/>
        </w:rPr>
        <w:t>&gt;..</w:t>
      </w:r>
      <w:proofErr w:type="gramEnd"/>
      <w:r w:rsidRPr="00E83405">
        <w:rPr>
          <w:b/>
          <w:bCs/>
        </w:rPr>
        <w:t>&lt;end hash&gt;</w:t>
      </w:r>
      <w:r>
        <w:rPr>
          <w:b/>
          <w:bCs/>
        </w:rPr>
        <w:t xml:space="preserve"> &lt;filename&gt; </w:t>
      </w:r>
      <w:r>
        <w:t>(Gives all commits in which specified file was changed)</w:t>
      </w:r>
    </w:p>
    <w:p w14:paraId="09BB28A4" w14:textId="18E53B9F" w:rsidR="007320C7" w:rsidRPr="00A03ECA" w:rsidRDefault="007320C7" w:rsidP="00EE736B">
      <w:r>
        <w:t>Git log -p &lt;start hash</w:t>
      </w:r>
      <w:proofErr w:type="gramStart"/>
      <w:r>
        <w:t>&gt;..</w:t>
      </w:r>
      <w:proofErr w:type="gramEnd"/>
      <w:r>
        <w:t>&lt;end hash&gt; &lt;filename&gt;  (gives patches to this file in range of mentioned commit)</w:t>
      </w:r>
    </w:p>
    <w:p w14:paraId="325C5862" w14:textId="6C977B12" w:rsidR="002A3C7E" w:rsidRDefault="002A3C7E" w:rsidP="00EE736B">
      <w:r w:rsidRPr="004A3F57">
        <w:rPr>
          <w:b/>
          <w:bCs/>
        </w:rPr>
        <w:t>Git status</w:t>
      </w:r>
      <w:r>
        <w:t xml:space="preserve"> (tells us about status of repository, staging area and local)</w:t>
      </w:r>
    </w:p>
    <w:p w14:paraId="58884D67" w14:textId="789D8675" w:rsidR="00EE5F8A" w:rsidRDefault="00EE5F8A" w:rsidP="00EE736B">
      <w:r w:rsidRPr="004A3F57">
        <w:rPr>
          <w:b/>
          <w:bCs/>
        </w:rPr>
        <w:t xml:space="preserve">Git diff </w:t>
      </w:r>
      <w:r w:rsidR="00CC2F80" w:rsidRPr="004A3F57">
        <w:rPr>
          <w:b/>
          <w:bCs/>
        </w:rPr>
        <w:t>or git diff &lt;filename&gt;</w:t>
      </w:r>
      <w:r w:rsidR="00CC2F80">
        <w:t xml:space="preserve"> </w:t>
      </w:r>
      <w:r>
        <w:t>(shows us the difference between repository and local</w:t>
      </w:r>
      <w:r w:rsidR="004A3F57">
        <w:t xml:space="preserve"> after a change done locally</w:t>
      </w:r>
      <w:r>
        <w:t>)</w:t>
      </w:r>
    </w:p>
    <w:p w14:paraId="79F64347" w14:textId="26849C5D" w:rsidR="00B3517B" w:rsidRDefault="00B3517B" w:rsidP="00EE736B">
      <w:r w:rsidRPr="004A3F57">
        <w:rPr>
          <w:b/>
          <w:bCs/>
        </w:rPr>
        <w:t>Git diff</w:t>
      </w:r>
      <w:r w:rsidR="00BB75C8" w:rsidRPr="004A3F57">
        <w:rPr>
          <w:b/>
          <w:bCs/>
        </w:rPr>
        <w:t xml:space="preserve"> --</w:t>
      </w:r>
      <w:r w:rsidRPr="004A3F57">
        <w:rPr>
          <w:b/>
          <w:bCs/>
        </w:rPr>
        <w:t>staged</w:t>
      </w:r>
      <w:r>
        <w:t xml:space="preserve"> (shows us the difference between repository and staging area)</w:t>
      </w:r>
    </w:p>
    <w:p w14:paraId="486F6F08" w14:textId="225C3E0C" w:rsidR="003E28C1" w:rsidRDefault="003E28C1" w:rsidP="00EE736B">
      <w:pPr>
        <w:rPr>
          <w:b/>
          <w:bCs/>
        </w:rPr>
      </w:pPr>
      <w:r w:rsidRPr="00F40564">
        <w:rPr>
          <w:b/>
          <w:bCs/>
        </w:rPr>
        <w:t>Git diff --color-words &lt;filename&gt;</w:t>
      </w:r>
    </w:p>
    <w:p w14:paraId="47C50EC0" w14:textId="0F6170C1" w:rsidR="00614789" w:rsidRDefault="00614789" w:rsidP="00EE736B">
      <w:pPr>
        <w:rPr>
          <w:b/>
          <w:bCs/>
        </w:rPr>
      </w:pPr>
      <w:r>
        <w:rPr>
          <w:b/>
          <w:bCs/>
        </w:rPr>
        <w:t>Git diff &lt;hash&gt;</w:t>
      </w:r>
    </w:p>
    <w:p w14:paraId="282F592E" w14:textId="29B77624" w:rsidR="007616D8" w:rsidRDefault="007616D8" w:rsidP="00EE736B">
      <w:pPr>
        <w:rPr>
          <w:b/>
          <w:bCs/>
        </w:rPr>
      </w:pPr>
      <w:r>
        <w:rPr>
          <w:b/>
          <w:bCs/>
        </w:rPr>
        <w:t xml:space="preserve">Git diff -w &lt;hash&gt; </w:t>
      </w:r>
      <w:r w:rsidRPr="007616D8">
        <w:t>(</w:t>
      </w:r>
      <w:r>
        <w:t>-w is for ignoring spaces in commits)</w:t>
      </w:r>
    </w:p>
    <w:p w14:paraId="7CF4DA2D" w14:textId="04845A7D" w:rsidR="00614789" w:rsidRDefault="00614789" w:rsidP="00EE736B">
      <w:pPr>
        <w:rPr>
          <w:b/>
          <w:bCs/>
        </w:rPr>
      </w:pPr>
      <w:r>
        <w:rPr>
          <w:b/>
          <w:bCs/>
        </w:rPr>
        <w:t>Git diff &lt;hash1</w:t>
      </w:r>
      <w:proofErr w:type="gramStart"/>
      <w:r>
        <w:rPr>
          <w:b/>
          <w:bCs/>
        </w:rPr>
        <w:t>&gt;..</w:t>
      </w:r>
      <w:proofErr w:type="gramEnd"/>
      <w:r>
        <w:rPr>
          <w:b/>
          <w:bCs/>
        </w:rPr>
        <w:t>&lt;hash2&gt;</w:t>
      </w:r>
    </w:p>
    <w:p w14:paraId="649020BC" w14:textId="2573A06C" w:rsidR="00614789" w:rsidRDefault="00614789" w:rsidP="00EE736B">
      <w:pPr>
        <w:rPr>
          <w:b/>
          <w:bCs/>
        </w:rPr>
      </w:pPr>
      <w:r>
        <w:rPr>
          <w:b/>
          <w:bCs/>
        </w:rPr>
        <w:t>Git diff &lt;hash1</w:t>
      </w:r>
      <w:proofErr w:type="gramStart"/>
      <w:r>
        <w:rPr>
          <w:b/>
          <w:bCs/>
        </w:rPr>
        <w:t>&gt;..</w:t>
      </w:r>
      <w:proofErr w:type="gramEnd"/>
      <w:r>
        <w:rPr>
          <w:b/>
          <w:bCs/>
        </w:rPr>
        <w:t>&lt;hash2&gt; &lt;filename&gt;</w:t>
      </w:r>
    </w:p>
    <w:p w14:paraId="5FDE046F" w14:textId="57C5B5D1" w:rsidR="00E717D4" w:rsidRDefault="00E717D4" w:rsidP="00EE736B">
      <w:pPr>
        <w:rPr>
          <w:b/>
          <w:bCs/>
        </w:rPr>
      </w:pPr>
      <w:r>
        <w:rPr>
          <w:b/>
          <w:bCs/>
        </w:rPr>
        <w:t>Git diff &lt;branch1</w:t>
      </w:r>
      <w:proofErr w:type="gramStart"/>
      <w:r>
        <w:rPr>
          <w:b/>
          <w:bCs/>
        </w:rPr>
        <w:t>&gt;..</w:t>
      </w:r>
      <w:proofErr w:type="gramEnd"/>
      <w:r>
        <w:rPr>
          <w:b/>
          <w:bCs/>
        </w:rPr>
        <w:t>&lt;branch2&gt;</w:t>
      </w:r>
    </w:p>
    <w:p w14:paraId="44DC8D99" w14:textId="5DB9264D" w:rsidR="00E45BAD" w:rsidRDefault="00E45BAD" w:rsidP="00EE736B">
      <w:r>
        <w:rPr>
          <w:b/>
          <w:bCs/>
        </w:rPr>
        <w:t xml:space="preserve">Git show &lt;hash&gt; </w:t>
      </w:r>
      <w:r w:rsidRPr="00E45BAD">
        <w:t>(</w:t>
      </w:r>
      <w:r>
        <w:t xml:space="preserve">shows </w:t>
      </w:r>
      <w:r w:rsidR="002F1347">
        <w:t>details about commit files</w:t>
      </w:r>
      <w:r w:rsidRPr="00E45BAD">
        <w:t>)</w:t>
      </w:r>
    </w:p>
    <w:p w14:paraId="22FF4D8A" w14:textId="374E5A62" w:rsidR="009A4FB5" w:rsidRDefault="009A4FB5" w:rsidP="00EE736B"/>
    <w:p w14:paraId="76CF9FAF" w14:textId="77777777" w:rsidR="009A4FB5" w:rsidRPr="002910E1" w:rsidRDefault="009A4FB5" w:rsidP="009A4FB5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proofErr w:type="spellStart"/>
      <w:r w:rsidRPr="002910E1">
        <w:rPr>
          <w:highlight w:val="yellow"/>
          <w:u w:val="single"/>
        </w:rPr>
        <w:t>Ammend</w:t>
      </w:r>
      <w:proofErr w:type="spellEnd"/>
      <w:r w:rsidRPr="002910E1">
        <w:rPr>
          <w:highlight w:val="yellow"/>
          <w:u w:val="single"/>
        </w:rPr>
        <w:t xml:space="preserve"> your last commit</w:t>
      </w:r>
    </w:p>
    <w:p w14:paraId="162DF00B" w14:textId="77777777" w:rsidR="009A4FB5" w:rsidRDefault="009A4FB5" w:rsidP="009A4FB5">
      <w:pPr>
        <w:pStyle w:val="ListParagraph"/>
      </w:pPr>
      <w:proofErr w:type="gramStart"/>
      <w:r>
        <w:t>Suppose,</w:t>
      </w:r>
      <w:proofErr w:type="gramEnd"/>
      <w:r>
        <w:t xml:space="preserve"> you created a file and added some content. </w:t>
      </w:r>
    </w:p>
    <w:p w14:paraId="7B5E8606" w14:textId="77777777" w:rsidR="009A4FB5" w:rsidRDefault="009A4FB5" w:rsidP="009A4FB5">
      <w:pPr>
        <w:pStyle w:val="ListParagraph"/>
        <w:rPr>
          <w:b/>
          <w:bCs/>
        </w:rPr>
      </w:pPr>
      <w:r>
        <w:t xml:space="preserve">Now, you do: </w:t>
      </w:r>
      <w:r w:rsidRPr="0015239E">
        <w:rPr>
          <w:b/>
          <w:bCs/>
        </w:rPr>
        <w:t xml:space="preserve">git </w:t>
      </w:r>
      <w:proofErr w:type="gramStart"/>
      <w:r w:rsidRPr="0015239E">
        <w:rPr>
          <w:b/>
          <w:bCs/>
        </w:rPr>
        <w:t>add .</w:t>
      </w:r>
      <w:proofErr w:type="gramEnd"/>
      <w:r>
        <w:t xml:space="preserve"> and then </w:t>
      </w:r>
      <w:r w:rsidRPr="0015239E">
        <w:rPr>
          <w:b/>
          <w:bCs/>
        </w:rPr>
        <w:t>git commit -m “</w:t>
      </w:r>
      <w:proofErr w:type="spellStart"/>
      <w:r w:rsidRPr="0015239E">
        <w:rPr>
          <w:b/>
          <w:bCs/>
        </w:rPr>
        <w:t>msge</w:t>
      </w:r>
      <w:proofErr w:type="spellEnd"/>
      <w:r w:rsidRPr="0015239E">
        <w:rPr>
          <w:b/>
          <w:bCs/>
        </w:rPr>
        <w:t xml:space="preserve"> here”</w:t>
      </w:r>
    </w:p>
    <w:p w14:paraId="74487E93" w14:textId="77777777" w:rsidR="009A4FB5" w:rsidRDefault="009A4FB5" w:rsidP="009A4FB5">
      <w:pPr>
        <w:pStyle w:val="ListParagraph"/>
      </w:pPr>
      <w:r w:rsidRPr="0015239E">
        <w:t>But then,</w:t>
      </w:r>
      <w:r>
        <w:t xml:space="preserve"> we realize we want to do more change in the same file. So, we can edit our last commit as well.</w:t>
      </w:r>
    </w:p>
    <w:p w14:paraId="1C2CCAE9" w14:textId="77777777" w:rsidR="009A4FB5" w:rsidRPr="00863B34" w:rsidRDefault="009A4FB5" w:rsidP="009A4FB5">
      <w:pPr>
        <w:pStyle w:val="ListParagraph"/>
        <w:rPr>
          <w:b/>
          <w:bCs/>
        </w:rPr>
      </w:pPr>
      <w:r>
        <w:t xml:space="preserve">Make more changes in the file in file system and then </w:t>
      </w:r>
      <w:proofErr w:type="gramStart"/>
      <w:r>
        <w:t>use:</w:t>
      </w:r>
      <w:proofErr w:type="gramEnd"/>
      <w:r>
        <w:t xml:space="preserve"> </w:t>
      </w:r>
      <w:r w:rsidRPr="00863B34">
        <w:rPr>
          <w:b/>
          <w:bCs/>
        </w:rPr>
        <w:t>git commit</w:t>
      </w:r>
      <w:r>
        <w:rPr>
          <w:b/>
          <w:bCs/>
        </w:rPr>
        <w:t xml:space="preserve"> --</w:t>
      </w:r>
      <w:r w:rsidRPr="00863B34">
        <w:rPr>
          <w:b/>
          <w:bCs/>
        </w:rPr>
        <w:t xml:space="preserve">amend -m “&lt;last commit </w:t>
      </w:r>
      <w:proofErr w:type="spellStart"/>
      <w:r w:rsidRPr="00863B34">
        <w:rPr>
          <w:b/>
          <w:bCs/>
        </w:rPr>
        <w:t>msge</w:t>
      </w:r>
      <w:proofErr w:type="spellEnd"/>
      <w:r>
        <w:rPr>
          <w:b/>
          <w:bCs/>
        </w:rPr>
        <w:t xml:space="preserve"> or </w:t>
      </w:r>
      <w:r w:rsidRPr="00863B34">
        <w:rPr>
          <w:b/>
          <w:bCs/>
        </w:rPr>
        <w:t xml:space="preserve">we can give a new </w:t>
      </w:r>
      <w:proofErr w:type="spellStart"/>
      <w:r w:rsidRPr="00863B34">
        <w:rPr>
          <w:b/>
          <w:bCs/>
        </w:rPr>
        <w:t>msge</w:t>
      </w:r>
      <w:proofErr w:type="spellEnd"/>
      <w:r w:rsidRPr="00863B34">
        <w:rPr>
          <w:b/>
          <w:bCs/>
        </w:rPr>
        <w:t xml:space="preserve"> also&gt;” </w:t>
      </w:r>
    </w:p>
    <w:p w14:paraId="7D7109B5" w14:textId="77777777" w:rsidR="009A4FB5" w:rsidRDefault="009A4FB5" w:rsidP="009A4FB5">
      <w:r>
        <w:br/>
      </w:r>
    </w:p>
    <w:p w14:paraId="748E6661" w14:textId="77777777" w:rsidR="009A4FB5" w:rsidRDefault="009A4FB5" w:rsidP="009A4FB5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3A1F52">
        <w:rPr>
          <w:highlight w:val="yellow"/>
          <w:u w:val="single"/>
        </w:rPr>
        <w:t>Revert your last commit</w:t>
      </w:r>
    </w:p>
    <w:p w14:paraId="15FA7A5F" w14:textId="77777777" w:rsidR="009A4FB5" w:rsidRPr="00D039B5" w:rsidRDefault="009A4FB5" w:rsidP="009A4FB5">
      <w:pPr>
        <w:ind w:left="720"/>
        <w:rPr>
          <w:b/>
          <w:bCs/>
        </w:rPr>
      </w:pPr>
      <w:r>
        <w:lastRenderedPageBreak/>
        <w:t xml:space="preserve">Create a file and do: </w:t>
      </w:r>
      <w:r w:rsidRPr="00D039B5">
        <w:rPr>
          <w:b/>
          <w:bCs/>
        </w:rPr>
        <w:t xml:space="preserve">git </w:t>
      </w:r>
      <w:proofErr w:type="gramStart"/>
      <w:r w:rsidRPr="00D039B5">
        <w:rPr>
          <w:b/>
          <w:bCs/>
        </w:rPr>
        <w:t>add .</w:t>
      </w:r>
      <w:proofErr w:type="gramEnd"/>
      <w:r w:rsidRPr="00D039B5">
        <w:rPr>
          <w:b/>
          <w:bCs/>
        </w:rPr>
        <w:t xml:space="preserve"> </w:t>
      </w:r>
      <w:r>
        <w:t xml:space="preserve">and then </w:t>
      </w:r>
      <w:r w:rsidRPr="00D039B5">
        <w:rPr>
          <w:b/>
          <w:bCs/>
        </w:rPr>
        <w:t>git commit -m “</w:t>
      </w:r>
      <w:proofErr w:type="spellStart"/>
      <w:r w:rsidRPr="00D039B5">
        <w:rPr>
          <w:b/>
          <w:bCs/>
        </w:rPr>
        <w:t>Msge</w:t>
      </w:r>
      <w:proofErr w:type="spellEnd"/>
      <w:r w:rsidRPr="00D039B5">
        <w:rPr>
          <w:b/>
          <w:bCs/>
        </w:rPr>
        <w:t xml:space="preserve"> here”</w:t>
      </w:r>
    </w:p>
    <w:p w14:paraId="45354DFA" w14:textId="77777777" w:rsidR="009A4FB5" w:rsidRDefault="009A4FB5" w:rsidP="009A4FB5">
      <w:pPr>
        <w:ind w:left="720"/>
      </w:pPr>
      <w:r>
        <w:t xml:space="preserve">Do: </w:t>
      </w:r>
      <w:r w:rsidRPr="00D039B5">
        <w:rPr>
          <w:b/>
          <w:bCs/>
        </w:rPr>
        <w:t>git log</w:t>
      </w:r>
      <w:r>
        <w:t xml:space="preserve"> (shows the commit with its hash)</w:t>
      </w:r>
    </w:p>
    <w:p w14:paraId="28FD43E4" w14:textId="77777777" w:rsidR="009A4FB5" w:rsidRDefault="009A4FB5" w:rsidP="009A4FB5">
      <w:pPr>
        <w:ind w:left="720"/>
      </w:pPr>
      <w:r>
        <w:t xml:space="preserve">Now, to revert this commit, use: </w:t>
      </w:r>
      <w:r w:rsidRPr="006A47AF">
        <w:rPr>
          <w:b/>
          <w:bCs/>
        </w:rPr>
        <w:t>git revert &lt;hash&gt;</w:t>
      </w:r>
      <w:r>
        <w:t xml:space="preserve"> (Directly performs a new commit to the repository with a revert of the last commit. We can change the commit </w:t>
      </w:r>
      <w:proofErr w:type="spellStart"/>
      <w:r>
        <w:t>msge</w:t>
      </w:r>
      <w:proofErr w:type="spellEnd"/>
      <w:r>
        <w:t xml:space="preserve"> here for the revert)</w:t>
      </w:r>
    </w:p>
    <w:p w14:paraId="53EE44BB" w14:textId="14396ECB" w:rsidR="009A4FB5" w:rsidRDefault="009A4FB5" w:rsidP="00EE736B"/>
    <w:p w14:paraId="7A5C27E0" w14:textId="17DE4541" w:rsidR="00D15379" w:rsidRDefault="00D15379" w:rsidP="00D15379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D15379">
        <w:rPr>
          <w:highlight w:val="yellow"/>
          <w:u w:val="single"/>
        </w:rPr>
        <w:t>List all branches</w:t>
      </w:r>
      <w:r w:rsidR="002105EA">
        <w:rPr>
          <w:highlight w:val="yellow"/>
          <w:u w:val="single"/>
        </w:rPr>
        <w:t>,</w:t>
      </w:r>
      <w:r w:rsidR="003438E7">
        <w:rPr>
          <w:highlight w:val="yellow"/>
          <w:u w:val="single"/>
        </w:rPr>
        <w:t xml:space="preserve"> Switch among different branches</w:t>
      </w:r>
      <w:r w:rsidR="002105EA">
        <w:rPr>
          <w:highlight w:val="yellow"/>
          <w:u w:val="single"/>
        </w:rPr>
        <w:t xml:space="preserve">, </w:t>
      </w:r>
      <w:proofErr w:type="gramStart"/>
      <w:r w:rsidR="000653A6">
        <w:rPr>
          <w:highlight w:val="yellow"/>
          <w:u w:val="single"/>
        </w:rPr>
        <w:t>Rename</w:t>
      </w:r>
      <w:proofErr w:type="gramEnd"/>
      <w:r w:rsidR="000653A6">
        <w:rPr>
          <w:highlight w:val="yellow"/>
          <w:u w:val="single"/>
        </w:rPr>
        <w:t xml:space="preserve"> branches</w:t>
      </w:r>
      <w:r w:rsidR="002105EA">
        <w:rPr>
          <w:highlight w:val="yellow"/>
          <w:u w:val="single"/>
        </w:rPr>
        <w:t>, Delete branches</w:t>
      </w:r>
      <w:r w:rsidR="000653A6">
        <w:rPr>
          <w:highlight w:val="yellow"/>
          <w:u w:val="single"/>
        </w:rPr>
        <w:t xml:space="preserve"> </w:t>
      </w:r>
      <w:r w:rsidRPr="00D15379">
        <w:rPr>
          <w:highlight w:val="yellow"/>
          <w:u w:val="single"/>
        </w:rPr>
        <w:t>of your project</w:t>
      </w:r>
    </w:p>
    <w:p w14:paraId="5D354E36" w14:textId="3047EE6F" w:rsidR="00D15379" w:rsidRPr="00261859" w:rsidRDefault="00D15379" w:rsidP="00D15379">
      <w:pPr>
        <w:pStyle w:val="ListParagraph"/>
      </w:pPr>
      <w:r w:rsidRPr="00261859">
        <w:rPr>
          <w:b/>
          <w:bCs/>
        </w:rPr>
        <w:t>Git branch</w:t>
      </w:r>
      <w:r w:rsidRPr="00261859">
        <w:t xml:space="preserve"> (shows all branches in our project</w:t>
      </w:r>
      <w:r w:rsidR="00A93A77">
        <w:t>. Also shows the active branch</w:t>
      </w:r>
      <w:r w:rsidRPr="00261859">
        <w:t>)</w:t>
      </w:r>
    </w:p>
    <w:p w14:paraId="119B0A48" w14:textId="4584D96D" w:rsidR="00452953" w:rsidRDefault="00F64AC6" w:rsidP="00EE736B">
      <w:r>
        <w:tab/>
      </w:r>
      <w:r w:rsidRPr="00261859">
        <w:rPr>
          <w:b/>
          <w:bCs/>
        </w:rPr>
        <w:t>Git branch</w:t>
      </w:r>
      <w:r>
        <w:rPr>
          <w:b/>
          <w:bCs/>
        </w:rPr>
        <w:t xml:space="preserve"> &lt;BRANCH NAME&gt; </w:t>
      </w:r>
      <w:r w:rsidRPr="00F64AC6">
        <w:t>(</w:t>
      </w:r>
      <w:r>
        <w:t>creates a new branch</w:t>
      </w:r>
      <w:r w:rsidR="00480B5C">
        <w:t xml:space="preserve">. HEAD will still point to previous branch in which we were. </w:t>
      </w:r>
      <w:r w:rsidR="00DD4FB7">
        <w:t xml:space="preserve"> We can check that </w:t>
      </w:r>
      <w:proofErr w:type="gramStart"/>
      <w:r w:rsidR="00DD4FB7">
        <w:t>with:</w:t>
      </w:r>
      <w:proofErr w:type="gramEnd"/>
      <w:r w:rsidR="00DD4FB7">
        <w:t xml:space="preserve"> </w:t>
      </w:r>
      <w:r w:rsidR="00DD4FB7" w:rsidRPr="00CC5D53">
        <w:rPr>
          <w:b/>
          <w:bCs/>
        </w:rPr>
        <w:t>git branch</w:t>
      </w:r>
      <w:r w:rsidRPr="00F64AC6">
        <w:t>)</w:t>
      </w:r>
    </w:p>
    <w:p w14:paraId="14961526" w14:textId="24983E94" w:rsidR="00361BB6" w:rsidRDefault="00361BB6" w:rsidP="00EE736B">
      <w:r>
        <w:tab/>
      </w:r>
      <w:r w:rsidRPr="00361BB6">
        <w:rPr>
          <w:b/>
          <w:bCs/>
        </w:rPr>
        <w:t>Git checkout &lt;branch name&gt;</w:t>
      </w:r>
      <w:r>
        <w:rPr>
          <w:b/>
          <w:bCs/>
        </w:rPr>
        <w:t xml:space="preserve"> </w:t>
      </w:r>
      <w:r>
        <w:t>(Switches to specified branch</w:t>
      </w:r>
      <w:r w:rsidR="008B5E47">
        <w:t>. We can confirm</w:t>
      </w:r>
      <w:r w:rsidR="00C17EC7">
        <w:t xml:space="preserve"> </w:t>
      </w:r>
      <w:proofErr w:type="gramStart"/>
      <w:r w:rsidR="00C17EC7">
        <w:t>with</w:t>
      </w:r>
      <w:r w:rsidR="008B5E47">
        <w:t>:</w:t>
      </w:r>
      <w:proofErr w:type="gramEnd"/>
      <w:r w:rsidR="008B5E47">
        <w:t xml:space="preserve"> </w:t>
      </w:r>
      <w:r w:rsidR="008B5E47" w:rsidRPr="008B5E47">
        <w:rPr>
          <w:b/>
          <w:bCs/>
        </w:rPr>
        <w:t>git branch</w:t>
      </w:r>
      <w:r>
        <w:t>)</w:t>
      </w:r>
    </w:p>
    <w:p w14:paraId="7FA57DB7" w14:textId="6A9E6C61" w:rsidR="006E239B" w:rsidRDefault="006E239B" w:rsidP="00EE736B">
      <w:r>
        <w:t>OR</w:t>
      </w:r>
    </w:p>
    <w:p w14:paraId="5AB0C0CB" w14:textId="720C474D" w:rsidR="006E239B" w:rsidRDefault="006E239B" w:rsidP="00EE736B">
      <w:r w:rsidRPr="0043414E">
        <w:rPr>
          <w:b/>
          <w:bCs/>
        </w:rPr>
        <w:t>Git checkout -b &lt;branch name&gt;</w:t>
      </w:r>
      <w:r>
        <w:t xml:space="preserve"> (creates a new branch </w:t>
      </w:r>
      <w:proofErr w:type="gramStart"/>
      <w:r>
        <w:t>and also</w:t>
      </w:r>
      <w:proofErr w:type="gramEnd"/>
      <w:r>
        <w:t xml:space="preserve"> switches us into it in single command)</w:t>
      </w:r>
    </w:p>
    <w:p w14:paraId="229D4E7A" w14:textId="07D858C5" w:rsidR="00321657" w:rsidRDefault="00321657" w:rsidP="00EE736B"/>
    <w:p w14:paraId="11D224C2" w14:textId="1256248C" w:rsidR="00321657" w:rsidRDefault="00321657" w:rsidP="00EE736B">
      <w:r>
        <w:t xml:space="preserve">Example: </w:t>
      </w:r>
    </w:p>
    <w:p w14:paraId="0DC4CA6E" w14:textId="2BE74A81" w:rsidR="00321657" w:rsidRDefault="00321657" w:rsidP="00EE736B">
      <w:proofErr w:type="spellStart"/>
      <w:proofErr w:type="gramStart"/>
      <w:r>
        <w:t>Lets</w:t>
      </w:r>
      <w:proofErr w:type="spellEnd"/>
      <w:proofErr w:type="gramEnd"/>
      <w:r>
        <w:t xml:space="preserve"> say we are in master branch right now. We have a single file with some content already in repo also.</w:t>
      </w:r>
    </w:p>
    <w:p w14:paraId="0AA75E80" w14:textId="7652B992" w:rsidR="00D83AC1" w:rsidRDefault="00321657" w:rsidP="00EE736B">
      <w:r>
        <w:t xml:space="preserve">Now, </w:t>
      </w:r>
      <w:proofErr w:type="gramStart"/>
      <w:r w:rsidR="00CE0A48">
        <w:t>do:</w:t>
      </w:r>
      <w:proofErr w:type="gramEnd"/>
      <w:r w:rsidR="00CE0A48">
        <w:t xml:space="preserve"> </w:t>
      </w:r>
      <w:r w:rsidR="00CE0A48" w:rsidRPr="00EC6462">
        <w:rPr>
          <w:b/>
          <w:bCs/>
        </w:rPr>
        <w:t xml:space="preserve">git branch </w:t>
      </w:r>
      <w:proofErr w:type="spellStart"/>
      <w:r w:rsidR="00CE0A48" w:rsidRPr="00EC6462">
        <w:rPr>
          <w:b/>
          <w:bCs/>
        </w:rPr>
        <w:t>new_feature</w:t>
      </w:r>
      <w:proofErr w:type="spellEnd"/>
      <w:r w:rsidR="00CE0A48">
        <w:t xml:space="preserve"> (creates a new branch</w:t>
      </w:r>
      <w:r w:rsidR="001548B3">
        <w:t xml:space="preserve"> </w:t>
      </w:r>
      <w:r w:rsidR="00D83AC1">
        <w:t>with all master branch contents in it</w:t>
      </w:r>
      <w:r w:rsidR="0041053B">
        <w:t xml:space="preserve"> </w:t>
      </w:r>
      <w:proofErr w:type="spellStart"/>
      <w:r w:rsidR="0041053B">
        <w:t>i.e</w:t>
      </w:r>
      <w:proofErr w:type="spellEnd"/>
      <w:r w:rsidR="0041053B">
        <w:t xml:space="preserve"> the single file</w:t>
      </w:r>
      <w:r w:rsidR="00D83AC1">
        <w:t xml:space="preserve">. </w:t>
      </w:r>
      <w:r w:rsidR="001548B3">
        <w:t>but we are still in master branch</w:t>
      </w:r>
      <w:r w:rsidR="00CE0A48">
        <w:t>)</w:t>
      </w:r>
    </w:p>
    <w:p w14:paraId="63221439" w14:textId="1ABF8DCD" w:rsidR="00321657" w:rsidRDefault="00D83AC1" w:rsidP="00EE736B">
      <w:r>
        <w:t xml:space="preserve">Do: </w:t>
      </w:r>
      <w:r w:rsidRPr="007A4128">
        <w:rPr>
          <w:b/>
          <w:bCs/>
        </w:rPr>
        <w:t>git checkout</w:t>
      </w:r>
      <w:r w:rsidR="001548B3" w:rsidRPr="007A4128">
        <w:rPr>
          <w:b/>
          <w:bCs/>
        </w:rPr>
        <w:t xml:space="preserve"> </w:t>
      </w:r>
      <w:proofErr w:type="spellStart"/>
      <w:r w:rsidR="009F109E" w:rsidRPr="007A4128">
        <w:rPr>
          <w:b/>
          <w:bCs/>
        </w:rPr>
        <w:t>new_feature</w:t>
      </w:r>
      <w:proofErr w:type="spellEnd"/>
      <w:r w:rsidR="003B2618">
        <w:rPr>
          <w:b/>
          <w:bCs/>
        </w:rPr>
        <w:t xml:space="preserve"> </w:t>
      </w:r>
      <w:r w:rsidR="003B2618">
        <w:t xml:space="preserve">(Now, we are in </w:t>
      </w:r>
      <w:proofErr w:type="spellStart"/>
      <w:r w:rsidR="003B2618">
        <w:t>new_feature</w:t>
      </w:r>
      <w:proofErr w:type="spellEnd"/>
      <w:r w:rsidR="003B2618">
        <w:t xml:space="preserve"> branch)</w:t>
      </w:r>
    </w:p>
    <w:p w14:paraId="41AFA89F" w14:textId="3E5BF39C" w:rsidR="00394897" w:rsidRDefault="00394897" w:rsidP="00EE736B">
      <w:pPr>
        <w:rPr>
          <w:b/>
          <w:bCs/>
        </w:rPr>
      </w:pPr>
      <w:r>
        <w:t xml:space="preserve">Do some changes in the single file we have. Then: </w:t>
      </w:r>
      <w:r w:rsidRPr="009371AD">
        <w:rPr>
          <w:b/>
          <w:bCs/>
        </w:rPr>
        <w:t xml:space="preserve">git </w:t>
      </w:r>
      <w:proofErr w:type="gramStart"/>
      <w:r w:rsidRPr="009371AD">
        <w:rPr>
          <w:b/>
          <w:bCs/>
        </w:rPr>
        <w:t>add .</w:t>
      </w:r>
      <w:proofErr w:type="gramEnd"/>
    </w:p>
    <w:p w14:paraId="689D7B84" w14:textId="4F156DEA" w:rsidR="009371AD" w:rsidRDefault="009371AD" w:rsidP="00EE736B">
      <w:r>
        <w:rPr>
          <w:b/>
          <w:bCs/>
        </w:rPr>
        <w:t>Git commit -m “Edited the file content”</w:t>
      </w:r>
      <w:r w:rsidR="00534C1A">
        <w:rPr>
          <w:b/>
          <w:bCs/>
        </w:rPr>
        <w:t xml:space="preserve"> </w:t>
      </w:r>
      <w:r w:rsidR="00534C1A">
        <w:t xml:space="preserve">(Notice that commit is done in </w:t>
      </w:r>
      <w:proofErr w:type="spellStart"/>
      <w:r w:rsidR="00534C1A">
        <w:t>new_feature</w:t>
      </w:r>
      <w:proofErr w:type="spellEnd"/>
      <w:r w:rsidR="00534C1A">
        <w:t xml:space="preserve"> branch only.)</w:t>
      </w:r>
    </w:p>
    <w:p w14:paraId="188A0644" w14:textId="77777777" w:rsidR="00BE386C" w:rsidRDefault="00BE386C" w:rsidP="00BE386C">
      <w:r w:rsidRPr="00BE386C">
        <w:rPr>
          <w:b/>
          <w:bCs/>
        </w:rPr>
        <w:t xml:space="preserve">Git log </w:t>
      </w:r>
      <w:r>
        <w:t xml:space="preserve">(Notice that commit is done in </w:t>
      </w:r>
      <w:proofErr w:type="spellStart"/>
      <w:r>
        <w:t>new_feature</w:t>
      </w:r>
      <w:proofErr w:type="spellEnd"/>
      <w:r>
        <w:t xml:space="preserve"> branch only.)</w:t>
      </w:r>
    </w:p>
    <w:p w14:paraId="04268859" w14:textId="4B342417" w:rsidR="00BE386C" w:rsidRDefault="00BE386C" w:rsidP="00EE736B">
      <w:r>
        <w:t xml:space="preserve">Now, switch back to </w:t>
      </w:r>
      <w:proofErr w:type="gramStart"/>
      <w:r w:rsidR="00A37F3A">
        <w:t>master:</w:t>
      </w:r>
      <w:proofErr w:type="gramEnd"/>
      <w:r w:rsidR="00A37F3A">
        <w:t xml:space="preserve"> </w:t>
      </w:r>
      <w:r w:rsidR="00A37F3A" w:rsidRPr="00A37F3A">
        <w:rPr>
          <w:b/>
          <w:bCs/>
        </w:rPr>
        <w:t>git checkout master</w:t>
      </w:r>
      <w:r w:rsidR="00A37F3A">
        <w:rPr>
          <w:b/>
          <w:bCs/>
        </w:rPr>
        <w:t xml:space="preserve"> </w:t>
      </w:r>
      <w:r w:rsidR="00A37F3A">
        <w:t>(switches us back to master branch of project.)</w:t>
      </w:r>
    </w:p>
    <w:p w14:paraId="2A5953D5" w14:textId="6BB1076B" w:rsidR="00A37F3A" w:rsidRDefault="00A37F3A" w:rsidP="00EE736B">
      <w:r>
        <w:t xml:space="preserve">Now, </w:t>
      </w:r>
      <w:proofErr w:type="gramStart"/>
      <w:r>
        <w:t>do:</w:t>
      </w:r>
      <w:proofErr w:type="gramEnd"/>
      <w:r>
        <w:t xml:space="preserve"> </w:t>
      </w:r>
      <w:r w:rsidRPr="00A37F3A">
        <w:rPr>
          <w:b/>
          <w:bCs/>
        </w:rPr>
        <w:t>git log</w:t>
      </w:r>
      <w:r>
        <w:t xml:space="preserve"> (Notice that commit not available here and is done in </w:t>
      </w:r>
      <w:proofErr w:type="spellStart"/>
      <w:r>
        <w:t>new_feature</w:t>
      </w:r>
      <w:proofErr w:type="spellEnd"/>
      <w:r>
        <w:t xml:space="preserve"> branch only.)</w:t>
      </w:r>
    </w:p>
    <w:p w14:paraId="017675F5" w14:textId="66B2730B" w:rsidR="0058086D" w:rsidRPr="00A37F3A" w:rsidRDefault="0058086D" w:rsidP="00EE736B">
      <w:r>
        <w:t xml:space="preserve">If we switch back to </w:t>
      </w:r>
      <w:proofErr w:type="spellStart"/>
      <w:r>
        <w:t>new_feature</w:t>
      </w:r>
      <w:proofErr w:type="spellEnd"/>
      <w:r>
        <w:t xml:space="preserve"> and do: </w:t>
      </w:r>
      <w:r w:rsidRPr="0094430F">
        <w:rPr>
          <w:b/>
          <w:bCs/>
        </w:rPr>
        <w:t>git branch –merged</w:t>
      </w:r>
      <w:r>
        <w:t xml:space="preserve"> (it shows that everything in master is there in </w:t>
      </w:r>
      <w:proofErr w:type="spellStart"/>
      <w:r>
        <w:t>new_feature</w:t>
      </w:r>
      <w:proofErr w:type="spellEnd"/>
      <w:r w:rsidR="003A4DC3">
        <w:t xml:space="preserve"> by returning </w:t>
      </w:r>
      <w:proofErr w:type="gramStart"/>
      <w:r w:rsidR="003A4DC3">
        <w:t>list :</w:t>
      </w:r>
      <w:r w:rsidR="0094430F">
        <w:t>”</w:t>
      </w:r>
      <w:r w:rsidR="003A4DC3">
        <w:t>Master</w:t>
      </w:r>
      <w:proofErr w:type="gramEnd"/>
      <w:r w:rsidR="0094430F">
        <w:t>”, “</w:t>
      </w:r>
      <w:r w:rsidR="003A4DC3">
        <w:t>New-feature</w:t>
      </w:r>
      <w:r w:rsidR="0094430F">
        <w:t>”</w:t>
      </w:r>
      <w:r w:rsidR="007E7761">
        <w:t xml:space="preserve"> which means that master is there as branch, then, </w:t>
      </w:r>
      <w:proofErr w:type="spellStart"/>
      <w:r w:rsidR="007E7761">
        <w:t>new_feature</w:t>
      </w:r>
      <w:proofErr w:type="spellEnd"/>
      <w:r w:rsidR="007E7761">
        <w:t xml:space="preserve"> has everything that master has in it plus it might have additional changes.</w:t>
      </w:r>
      <w:r>
        <w:t>)</w:t>
      </w:r>
    </w:p>
    <w:p w14:paraId="1AA94C97" w14:textId="7F76A84E" w:rsidR="00321657" w:rsidRDefault="00321657" w:rsidP="00EE736B"/>
    <w:p w14:paraId="0623BB3D" w14:textId="24715487" w:rsidR="00753AB9" w:rsidRDefault="00753AB9" w:rsidP="00EE736B">
      <w:r w:rsidRPr="00F41D7B">
        <w:rPr>
          <w:highlight w:val="yellow"/>
        </w:rPr>
        <w:t>To rename a branch, we can do:</w:t>
      </w:r>
    </w:p>
    <w:p w14:paraId="04B2D01C" w14:textId="704FC344" w:rsidR="00743FAF" w:rsidRPr="00165E7C" w:rsidRDefault="00743FAF" w:rsidP="00EE736B">
      <w:pPr>
        <w:rPr>
          <w:b/>
          <w:bCs/>
        </w:rPr>
      </w:pPr>
      <w:r w:rsidRPr="00165E7C">
        <w:rPr>
          <w:b/>
          <w:bCs/>
        </w:rPr>
        <w:t>Git branch –move &lt;existing branch name&gt; &lt;new branch name&gt;</w:t>
      </w:r>
    </w:p>
    <w:p w14:paraId="59C26CC2" w14:textId="11F18145" w:rsidR="00321657" w:rsidRDefault="0096612C" w:rsidP="00EE736B">
      <w:r>
        <w:t>Or</w:t>
      </w:r>
    </w:p>
    <w:p w14:paraId="78F8DD93" w14:textId="4A7EFF86" w:rsidR="0096612C" w:rsidRDefault="0096612C" w:rsidP="0096612C">
      <w:pPr>
        <w:rPr>
          <w:b/>
          <w:bCs/>
        </w:rPr>
      </w:pPr>
      <w:r w:rsidRPr="00165E7C">
        <w:rPr>
          <w:b/>
          <w:bCs/>
        </w:rPr>
        <w:t>Git branch -m &lt;existing branch name&gt; &lt;new branch name&gt;</w:t>
      </w:r>
    </w:p>
    <w:p w14:paraId="051D97BE" w14:textId="5B530241" w:rsidR="00F41D7B" w:rsidRDefault="00F41D7B" w:rsidP="0096612C">
      <w:pPr>
        <w:rPr>
          <w:b/>
          <w:bCs/>
        </w:rPr>
      </w:pPr>
    </w:p>
    <w:p w14:paraId="1A8A543A" w14:textId="48C37B7F" w:rsidR="00F41D7B" w:rsidRDefault="00F41D7B" w:rsidP="0096612C">
      <w:r w:rsidRPr="00F41D7B">
        <w:rPr>
          <w:highlight w:val="yellow"/>
        </w:rPr>
        <w:t>To delete a branch, we can do:</w:t>
      </w:r>
    </w:p>
    <w:p w14:paraId="0E6583CB" w14:textId="4AD516CD" w:rsidR="00F41D7B" w:rsidRPr="00D759FA" w:rsidRDefault="00F41D7B" w:rsidP="0096612C">
      <w:pPr>
        <w:rPr>
          <w:b/>
          <w:bCs/>
        </w:rPr>
      </w:pPr>
      <w:r w:rsidRPr="00D759FA">
        <w:rPr>
          <w:b/>
          <w:bCs/>
        </w:rPr>
        <w:t xml:space="preserve">Git branch –delete &lt;branch name&gt; </w:t>
      </w:r>
      <w:r w:rsidRPr="00D759FA">
        <w:t>or</w:t>
      </w:r>
      <w:r w:rsidRPr="00D759FA">
        <w:rPr>
          <w:b/>
          <w:bCs/>
        </w:rPr>
        <w:t xml:space="preserve"> git branch -d &lt;branch name&gt;</w:t>
      </w:r>
    </w:p>
    <w:p w14:paraId="755AE55A" w14:textId="77777777" w:rsidR="00F41D7B" w:rsidRPr="00F41D7B" w:rsidRDefault="00F41D7B" w:rsidP="0096612C"/>
    <w:p w14:paraId="7B5DF98E" w14:textId="77777777" w:rsidR="0096612C" w:rsidRDefault="0096612C" w:rsidP="00EE736B"/>
    <w:p w14:paraId="147B482B" w14:textId="77F0BA15" w:rsidR="008F5ACF" w:rsidRPr="008F5ACF" w:rsidRDefault="00BA3337" w:rsidP="00BA3337">
      <w:pPr>
        <w:pStyle w:val="ListParagraph"/>
        <w:numPr>
          <w:ilvl w:val="0"/>
          <w:numId w:val="25"/>
        </w:numPr>
        <w:rPr>
          <w:b/>
          <w:bCs/>
        </w:rPr>
      </w:pPr>
      <w:r w:rsidRPr="008F5ACF">
        <w:rPr>
          <w:highlight w:val="yellow"/>
          <w:u w:val="single"/>
        </w:rPr>
        <w:t>Checkout file/</w:t>
      </w:r>
      <w:r w:rsidR="00511210" w:rsidRPr="00511210">
        <w:rPr>
          <w:highlight w:val="yellow"/>
          <w:u w:val="single"/>
        </w:rPr>
        <w:t>folder</w:t>
      </w:r>
    </w:p>
    <w:p w14:paraId="1C0E8BE2" w14:textId="2A7F9AFE" w:rsidR="008F5ACF" w:rsidRPr="008F5ACF" w:rsidRDefault="00C62C9F" w:rsidP="008F5ACF">
      <w:pPr>
        <w:pStyle w:val="ListParagraph"/>
        <w:rPr>
          <w:highlight w:val="yellow"/>
          <w:u w:val="single"/>
        </w:rPr>
      </w:pPr>
      <w:proofErr w:type="spellStart"/>
      <w:proofErr w:type="gramStart"/>
      <w:r>
        <w:t>Lets</w:t>
      </w:r>
      <w:proofErr w:type="spellEnd"/>
      <w:proofErr w:type="gramEnd"/>
      <w:r>
        <w:t xml:space="preserve"> say you are in master branch. </w:t>
      </w:r>
      <w:proofErr w:type="gramStart"/>
      <w:r w:rsidR="008F5ACF" w:rsidRPr="008F5ACF">
        <w:t>May be</w:t>
      </w:r>
      <w:proofErr w:type="gramEnd"/>
      <w:r w:rsidR="008F5ACF" w:rsidRPr="008F5ACF">
        <w:t xml:space="preserve"> you changed a file/folder by mistake and want to retrieve repo</w:t>
      </w:r>
      <w:r w:rsidR="00055C41">
        <w:t>sitory</w:t>
      </w:r>
      <w:r w:rsidR="008F5ACF" w:rsidRPr="008F5ACF">
        <w:t xml:space="preserve"> version of it</w:t>
      </w:r>
      <w:r w:rsidR="0092117D">
        <w:t xml:space="preserve">. </w:t>
      </w:r>
      <w:proofErr w:type="gramStart"/>
      <w:r w:rsidR="0092117D">
        <w:t>Basically</w:t>
      </w:r>
      <w:proofErr w:type="gramEnd"/>
      <w:r w:rsidR="0092117D">
        <w:t xml:space="preserve"> </w:t>
      </w:r>
      <w:proofErr w:type="spellStart"/>
      <w:r w:rsidR="0092117D">
        <w:t>its</w:t>
      </w:r>
      <w:proofErr w:type="spellEnd"/>
      <w:r w:rsidR="0092117D">
        <w:t xml:space="preserve"> like discarding your local changes and getting repo</w:t>
      </w:r>
      <w:r w:rsidR="008F5ACF" w:rsidRPr="00C62C9F">
        <w:t>)</w:t>
      </w:r>
    </w:p>
    <w:p w14:paraId="1874FC64" w14:textId="32D8B212" w:rsidR="00BA3337" w:rsidRPr="008F5ACF" w:rsidRDefault="00BA3337" w:rsidP="008F5ACF">
      <w:pPr>
        <w:pStyle w:val="ListParagraph"/>
        <w:rPr>
          <w:b/>
          <w:bCs/>
        </w:rPr>
      </w:pPr>
      <w:r w:rsidRPr="008F5ACF">
        <w:rPr>
          <w:b/>
          <w:bCs/>
        </w:rPr>
        <w:t>Git checkout -- &lt;file o</w:t>
      </w:r>
      <w:r w:rsidR="00116ABA">
        <w:rPr>
          <w:b/>
          <w:bCs/>
        </w:rPr>
        <w:t>r</w:t>
      </w:r>
      <w:r w:rsidRPr="008F5ACF">
        <w:rPr>
          <w:b/>
          <w:bCs/>
        </w:rPr>
        <w:t xml:space="preserve"> folder name&gt;</w:t>
      </w:r>
    </w:p>
    <w:p w14:paraId="5B03561A" w14:textId="77777777" w:rsidR="00BA3337" w:rsidRDefault="00BA3337" w:rsidP="00BA3337">
      <w:pPr>
        <w:ind w:left="720"/>
      </w:pPr>
    </w:p>
    <w:p w14:paraId="2A0B121E" w14:textId="77777777" w:rsidR="00BA3337" w:rsidRPr="00684B2E" w:rsidRDefault="00BA3337" w:rsidP="00BA3337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684B2E">
        <w:rPr>
          <w:highlight w:val="yellow"/>
          <w:u w:val="single"/>
        </w:rPr>
        <w:t>Checkout a branch</w:t>
      </w:r>
    </w:p>
    <w:p w14:paraId="05C2C73E" w14:textId="77777777" w:rsidR="00BA3337" w:rsidRPr="008C3599" w:rsidRDefault="00BA3337" w:rsidP="00BA3337">
      <w:pPr>
        <w:pStyle w:val="ListParagraph"/>
        <w:rPr>
          <w:b/>
          <w:bCs/>
        </w:rPr>
      </w:pPr>
      <w:r w:rsidRPr="008C3599">
        <w:rPr>
          <w:b/>
          <w:bCs/>
        </w:rPr>
        <w:t>Git checkout (checks out master branch by default)</w:t>
      </w:r>
    </w:p>
    <w:p w14:paraId="1C624DCC" w14:textId="10067C73" w:rsidR="00BA3337" w:rsidRDefault="00BA3337" w:rsidP="00BA3337">
      <w:pPr>
        <w:pStyle w:val="ListParagraph"/>
        <w:rPr>
          <w:b/>
          <w:bCs/>
        </w:rPr>
      </w:pPr>
      <w:r w:rsidRPr="008C3599">
        <w:rPr>
          <w:b/>
          <w:bCs/>
        </w:rPr>
        <w:t xml:space="preserve">Git checkout &lt;branch name&gt; </w:t>
      </w:r>
    </w:p>
    <w:p w14:paraId="63E0F87B" w14:textId="4A7D95AE" w:rsidR="0001034F" w:rsidRPr="0001034F" w:rsidRDefault="0001034F" w:rsidP="00BA3337">
      <w:pPr>
        <w:pStyle w:val="ListParagraph"/>
      </w:pPr>
      <w:r>
        <w:t xml:space="preserve">Note: Whenever we checkout a branch, make sure we don’t have a local change in our working directory else git </w:t>
      </w:r>
      <w:proofErr w:type="spellStart"/>
      <w:proofErr w:type="gramStart"/>
      <w:r>
        <w:t>wont</w:t>
      </w:r>
      <w:proofErr w:type="spellEnd"/>
      <w:proofErr w:type="gramEnd"/>
      <w:r>
        <w:t xml:space="preserve"> allow and we either have to discard it or stash it.</w:t>
      </w:r>
    </w:p>
    <w:p w14:paraId="024F4E66" w14:textId="77777777" w:rsidR="00BA3337" w:rsidRDefault="00BA3337" w:rsidP="00BA3337">
      <w:pPr>
        <w:rPr>
          <w:b/>
          <w:bCs/>
        </w:rPr>
      </w:pPr>
    </w:p>
    <w:p w14:paraId="377F56E1" w14:textId="77777777" w:rsidR="00BA3337" w:rsidRPr="00E60349" w:rsidRDefault="00BA3337" w:rsidP="00BA3337">
      <w:pPr>
        <w:pStyle w:val="ListParagraph"/>
        <w:numPr>
          <w:ilvl w:val="0"/>
          <w:numId w:val="25"/>
        </w:numPr>
        <w:rPr>
          <w:b/>
          <w:bCs/>
          <w:highlight w:val="yellow"/>
          <w:u w:val="single"/>
        </w:rPr>
      </w:pPr>
      <w:r w:rsidRPr="00E60349">
        <w:rPr>
          <w:highlight w:val="yellow"/>
          <w:u w:val="single"/>
        </w:rPr>
        <w:t>Checkout a specific version</w:t>
      </w:r>
    </w:p>
    <w:p w14:paraId="2B34B595" w14:textId="77777777" w:rsidR="00BA3337" w:rsidRDefault="00BA3337" w:rsidP="00BA3337">
      <w:pPr>
        <w:pStyle w:val="ListParagraph"/>
      </w:pPr>
      <w:r>
        <w:t xml:space="preserve">Do: </w:t>
      </w:r>
      <w:r w:rsidRPr="009031FC">
        <w:rPr>
          <w:b/>
          <w:bCs/>
        </w:rPr>
        <w:t>git log</w:t>
      </w:r>
      <w:r>
        <w:t xml:space="preserve"> (shows our commit list)</w:t>
      </w:r>
    </w:p>
    <w:p w14:paraId="2026D652" w14:textId="77777777" w:rsidR="00BA3337" w:rsidRDefault="00BA3337" w:rsidP="00BA3337">
      <w:pPr>
        <w:pStyle w:val="ListParagraph"/>
      </w:pPr>
      <w:r>
        <w:t>Choose any commit out of the list and note down its hash.</w:t>
      </w:r>
    </w:p>
    <w:p w14:paraId="0CF8BC51" w14:textId="77777777" w:rsidR="00BA3337" w:rsidRPr="0038703C" w:rsidRDefault="00BA3337" w:rsidP="00BA3337">
      <w:pPr>
        <w:pStyle w:val="ListParagraph"/>
        <w:rPr>
          <w:b/>
          <w:bCs/>
        </w:rPr>
      </w:pPr>
      <w:r>
        <w:t xml:space="preserve">Now, </w:t>
      </w:r>
      <w:proofErr w:type="gramStart"/>
      <w:r>
        <w:t>do:</w:t>
      </w:r>
      <w:proofErr w:type="gramEnd"/>
      <w:r>
        <w:t xml:space="preserve"> </w:t>
      </w:r>
      <w:r w:rsidRPr="009031FC">
        <w:rPr>
          <w:b/>
          <w:bCs/>
        </w:rPr>
        <w:t>git checkout &lt;hash&gt; -- &lt;filename&gt;</w:t>
      </w:r>
      <w:r>
        <w:t xml:space="preserve"> (Checks out the file from that version of commit and also directly add this into our staging area)</w:t>
      </w:r>
    </w:p>
    <w:p w14:paraId="4D61D332" w14:textId="77777777" w:rsidR="00321657" w:rsidRPr="00361BB6" w:rsidRDefault="00321657" w:rsidP="00EE736B"/>
    <w:p w14:paraId="4BD1A4EA" w14:textId="77777777" w:rsidR="00F64AC6" w:rsidRDefault="00F64AC6" w:rsidP="00EE736B"/>
    <w:p w14:paraId="48B63F5D" w14:textId="20B04A1B" w:rsidR="00DE1284" w:rsidRPr="00D478C9" w:rsidRDefault="00DE1284" w:rsidP="00DE1284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D478C9">
        <w:rPr>
          <w:highlight w:val="yellow"/>
          <w:u w:val="single"/>
        </w:rPr>
        <w:t>Delete an existing file</w:t>
      </w:r>
    </w:p>
    <w:p w14:paraId="2DF97FCB" w14:textId="68A69B78" w:rsidR="00452953" w:rsidRDefault="00452953" w:rsidP="00EE736B">
      <w:r>
        <w:t xml:space="preserve">Now, </w:t>
      </w:r>
      <w:proofErr w:type="spellStart"/>
      <w:r>
        <w:t>lets</w:t>
      </w:r>
      <w:proofErr w:type="spellEnd"/>
      <w:r>
        <w:t xml:space="preserve"> delete a file, say </w:t>
      </w:r>
      <w:proofErr w:type="spellStart"/>
      <w:r>
        <w:t>first_file</w:t>
      </w:r>
      <w:proofErr w:type="spellEnd"/>
      <w:r>
        <w:t>.</w:t>
      </w:r>
    </w:p>
    <w:p w14:paraId="5AA745D9" w14:textId="7A1D3BA8" w:rsidR="00452953" w:rsidRPr="00CD2CC4" w:rsidRDefault="00452953" w:rsidP="00EE736B">
      <w:pPr>
        <w:rPr>
          <w:b/>
          <w:bCs/>
        </w:rPr>
      </w:pPr>
      <w:r>
        <w:t xml:space="preserve">Now, do: </w:t>
      </w:r>
      <w:r w:rsidRPr="00CD2CC4">
        <w:rPr>
          <w:b/>
          <w:bCs/>
        </w:rPr>
        <w:t xml:space="preserve">git </w:t>
      </w:r>
      <w:proofErr w:type="gramStart"/>
      <w:r w:rsidRPr="00CD2CC4">
        <w:rPr>
          <w:b/>
          <w:bCs/>
        </w:rPr>
        <w:t xml:space="preserve">rm </w:t>
      </w:r>
      <w:r w:rsidR="00CD2CC4" w:rsidRPr="00CD2CC4">
        <w:rPr>
          <w:b/>
          <w:bCs/>
        </w:rPr>
        <w:t>.</w:t>
      </w:r>
      <w:proofErr w:type="gramEnd"/>
      <w:r w:rsidR="00CD2CC4">
        <w:t xml:space="preserve"> or </w:t>
      </w:r>
      <w:r w:rsidR="00CD2CC4">
        <w:rPr>
          <w:b/>
          <w:bCs/>
        </w:rPr>
        <w:t>git rm &lt;filename&gt;</w:t>
      </w:r>
      <w:r w:rsidR="00372040">
        <w:rPr>
          <w:b/>
          <w:bCs/>
        </w:rPr>
        <w:t xml:space="preserve"> </w:t>
      </w:r>
      <w:r w:rsidR="00372040" w:rsidRPr="001B6EEF">
        <w:t>(</w:t>
      </w:r>
      <w:proofErr w:type="spellStart"/>
      <w:r w:rsidR="00372040" w:rsidRPr="001B6EEF">
        <w:t>its</w:t>
      </w:r>
      <w:proofErr w:type="spellEnd"/>
      <w:r w:rsidR="00372040" w:rsidRPr="001B6EEF">
        <w:t xml:space="preserve"> just like git </w:t>
      </w:r>
      <w:proofErr w:type="gramStart"/>
      <w:r w:rsidR="00372040" w:rsidRPr="001B6EEF">
        <w:t>add .</w:t>
      </w:r>
      <w:proofErr w:type="gramEnd"/>
      <w:r w:rsidR="00372040" w:rsidRPr="001B6EEF">
        <w:t xml:space="preserve"> but for delete we use git </w:t>
      </w:r>
      <w:proofErr w:type="gramStart"/>
      <w:r w:rsidR="00372040" w:rsidRPr="001B6EEF">
        <w:t xml:space="preserve">rm </w:t>
      </w:r>
      <w:r w:rsidR="00BE43CF" w:rsidRPr="001B6EEF">
        <w:t>.</w:t>
      </w:r>
      <w:proofErr w:type="gramEnd"/>
      <w:r w:rsidR="001B6EEF" w:rsidRPr="001B6EEF">
        <w:t xml:space="preserve"> Also, it sends the change to </w:t>
      </w:r>
      <w:proofErr w:type="gramStart"/>
      <w:r w:rsidR="001B6EEF" w:rsidRPr="001B6EEF">
        <w:t>staging</w:t>
      </w:r>
      <w:proofErr w:type="gramEnd"/>
      <w:r w:rsidR="00372040" w:rsidRPr="001B6EEF">
        <w:t>)</w:t>
      </w:r>
    </w:p>
    <w:p w14:paraId="2A15BDF8" w14:textId="54594901" w:rsidR="00D35A53" w:rsidRDefault="00BE43CF">
      <w:r>
        <w:t xml:space="preserve">Now, do </w:t>
      </w:r>
      <w:r>
        <w:rPr>
          <w:b/>
          <w:bCs/>
        </w:rPr>
        <w:t>git commit -m “Deleting file”</w:t>
      </w:r>
      <w:r w:rsidR="009B7DF5">
        <w:rPr>
          <w:b/>
          <w:bCs/>
        </w:rPr>
        <w:t xml:space="preserve"> </w:t>
      </w:r>
      <w:r w:rsidR="009B7DF5" w:rsidRPr="009B7DF5">
        <w:t>(</w:t>
      </w:r>
      <w:r w:rsidR="009B7DF5">
        <w:t>adds change to repository</w:t>
      </w:r>
      <w:r w:rsidR="009B7DF5" w:rsidRPr="009B7DF5">
        <w:t>)</w:t>
      </w:r>
    </w:p>
    <w:p w14:paraId="00528F06" w14:textId="7A457C9E" w:rsidR="00BD1B59" w:rsidRDefault="00BD1B59"/>
    <w:p w14:paraId="56CAB661" w14:textId="27772A72" w:rsidR="00BD1B59" w:rsidRDefault="00BD1B59">
      <w:r>
        <w:t>OR</w:t>
      </w:r>
    </w:p>
    <w:p w14:paraId="21A42FAF" w14:textId="32C5FF01" w:rsidR="00BD1B59" w:rsidRDefault="00BD1B59"/>
    <w:p w14:paraId="70D48634" w14:textId="02F4D3EE" w:rsidR="00BD1B59" w:rsidRDefault="00BD1B59">
      <w:r>
        <w:t xml:space="preserve">If we don’t </w:t>
      </w:r>
      <w:proofErr w:type="spellStart"/>
      <w:r>
        <w:t>wanna</w:t>
      </w:r>
      <w:proofErr w:type="spellEnd"/>
      <w:r>
        <w:t xml:space="preserve"> delete file manually from file system. Then, don’t do it. Just directly use:</w:t>
      </w:r>
    </w:p>
    <w:p w14:paraId="0573082A" w14:textId="1D799520" w:rsidR="00BD1B59" w:rsidRDefault="00BD1B59">
      <w:r w:rsidRPr="00446E10">
        <w:rPr>
          <w:b/>
          <w:bCs/>
        </w:rPr>
        <w:t>Git rm &lt;filename&gt;</w:t>
      </w:r>
      <w:r>
        <w:t xml:space="preserve"> (Remember, it deletes the file from file system </w:t>
      </w:r>
      <w:proofErr w:type="gramStart"/>
      <w:r>
        <w:t>and also</w:t>
      </w:r>
      <w:proofErr w:type="gramEnd"/>
      <w:r>
        <w:t xml:space="preserve"> adds the change to staging)</w:t>
      </w:r>
    </w:p>
    <w:p w14:paraId="06CCCA8C" w14:textId="77777777" w:rsidR="00446E10" w:rsidRDefault="00446E10" w:rsidP="00446E10">
      <w:r>
        <w:t xml:space="preserve">Now, do </w:t>
      </w:r>
      <w:r>
        <w:rPr>
          <w:b/>
          <w:bCs/>
        </w:rPr>
        <w:t xml:space="preserve">git commit -m “Deleting file” </w:t>
      </w:r>
      <w:r w:rsidRPr="009B7DF5">
        <w:t>(</w:t>
      </w:r>
      <w:r>
        <w:t>adds change to repository</w:t>
      </w:r>
      <w:r w:rsidRPr="009B7DF5">
        <w:t>)</w:t>
      </w:r>
    </w:p>
    <w:p w14:paraId="1E4116A9" w14:textId="77777777" w:rsidR="00BD1B59" w:rsidRPr="00BE43CF" w:rsidRDefault="00BD1B59">
      <w:pPr>
        <w:rPr>
          <w:b/>
          <w:bCs/>
        </w:rPr>
      </w:pPr>
    </w:p>
    <w:p w14:paraId="09E37073" w14:textId="3EAB6DA7" w:rsidR="00374C7C" w:rsidRDefault="00374C7C"/>
    <w:p w14:paraId="519A6C52" w14:textId="54EF6521" w:rsidR="00447F09" w:rsidRDefault="00447F09" w:rsidP="00447F09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447F09">
        <w:rPr>
          <w:highlight w:val="yellow"/>
          <w:u w:val="single"/>
        </w:rPr>
        <w:t>Rename a file</w:t>
      </w:r>
    </w:p>
    <w:p w14:paraId="7F0785BE" w14:textId="22D90F00" w:rsidR="00447F09" w:rsidRDefault="00447F09" w:rsidP="00447F09">
      <w:pPr>
        <w:ind w:left="360"/>
      </w:pPr>
      <w:r w:rsidRPr="00447F09">
        <w:t xml:space="preserve">Now, just rename </w:t>
      </w:r>
      <w:r>
        <w:t xml:space="preserve">the file in file system. </w:t>
      </w:r>
    </w:p>
    <w:p w14:paraId="7C212ABE" w14:textId="1A9CFE47" w:rsidR="00823DAC" w:rsidRPr="003A3374" w:rsidRDefault="00823DAC" w:rsidP="00447F09">
      <w:pPr>
        <w:ind w:left="360"/>
        <w:rPr>
          <w:b/>
          <w:bCs/>
        </w:rPr>
      </w:pPr>
      <w:r>
        <w:t xml:space="preserve">Then, </w:t>
      </w:r>
      <w:r w:rsidRPr="003A3374">
        <w:rPr>
          <w:b/>
          <w:bCs/>
        </w:rPr>
        <w:t xml:space="preserve">git </w:t>
      </w:r>
      <w:r w:rsidR="00696B3A" w:rsidRPr="003A3374">
        <w:rPr>
          <w:b/>
          <w:bCs/>
        </w:rPr>
        <w:t>rm &lt;previous name of the file&gt;</w:t>
      </w:r>
    </w:p>
    <w:p w14:paraId="13D3B04E" w14:textId="5EC36ABD" w:rsidR="00696B3A" w:rsidRPr="003A3374" w:rsidRDefault="00696B3A" w:rsidP="00447F09">
      <w:pPr>
        <w:ind w:left="360"/>
        <w:rPr>
          <w:b/>
          <w:bCs/>
        </w:rPr>
      </w:pPr>
      <w:r w:rsidRPr="003A3374">
        <w:rPr>
          <w:b/>
          <w:bCs/>
        </w:rPr>
        <w:t>Git add &lt;new name of the file&gt;</w:t>
      </w:r>
    </w:p>
    <w:p w14:paraId="09E2B3E6" w14:textId="3CF2A56E" w:rsidR="00696B3A" w:rsidRPr="003A3374" w:rsidRDefault="00696B3A" w:rsidP="00447F09">
      <w:pPr>
        <w:ind w:left="360"/>
        <w:rPr>
          <w:b/>
          <w:bCs/>
        </w:rPr>
      </w:pPr>
      <w:r w:rsidRPr="003A3374">
        <w:rPr>
          <w:b/>
          <w:bCs/>
        </w:rPr>
        <w:t>Git commit -m “Rename the file”</w:t>
      </w:r>
    </w:p>
    <w:p w14:paraId="43C14AD9" w14:textId="69613129" w:rsidR="008E1A18" w:rsidRDefault="008E1A18" w:rsidP="00447F09">
      <w:pPr>
        <w:ind w:left="360"/>
      </w:pPr>
    </w:p>
    <w:p w14:paraId="50A7D2ED" w14:textId="793129BC" w:rsidR="008E1A18" w:rsidRDefault="008E1A18" w:rsidP="00447F09">
      <w:pPr>
        <w:ind w:left="360"/>
      </w:pPr>
      <w:r>
        <w:t>OR</w:t>
      </w:r>
    </w:p>
    <w:p w14:paraId="6E1B0A9A" w14:textId="1E72B926" w:rsidR="008E1A18" w:rsidRDefault="008E1A18" w:rsidP="00447F09">
      <w:pPr>
        <w:ind w:left="360"/>
      </w:pPr>
    </w:p>
    <w:p w14:paraId="32359C61" w14:textId="10501B22" w:rsidR="008E1A18" w:rsidRDefault="008E1A18" w:rsidP="00447F09">
      <w:pPr>
        <w:ind w:left="360"/>
      </w:pPr>
      <w:r>
        <w:t xml:space="preserve">Don’t manually rename the file in the file system. </w:t>
      </w:r>
    </w:p>
    <w:p w14:paraId="6C2D9821" w14:textId="02084E3C" w:rsidR="008E1A18" w:rsidRDefault="008E1A18" w:rsidP="00447F09">
      <w:pPr>
        <w:ind w:left="360"/>
      </w:pPr>
      <w:r>
        <w:t xml:space="preserve">Just </w:t>
      </w:r>
      <w:proofErr w:type="gramStart"/>
      <w:r>
        <w:t>do:</w:t>
      </w:r>
      <w:proofErr w:type="gramEnd"/>
      <w:r>
        <w:t xml:space="preserve"> </w:t>
      </w:r>
      <w:r w:rsidRPr="003A3374">
        <w:rPr>
          <w:b/>
          <w:bCs/>
        </w:rPr>
        <w:t>git mv &lt;previous name</w:t>
      </w:r>
      <w:r w:rsidR="000730D5" w:rsidRPr="003A3374">
        <w:rPr>
          <w:b/>
          <w:bCs/>
        </w:rPr>
        <w:t xml:space="preserve"> of file</w:t>
      </w:r>
      <w:r w:rsidRPr="003A3374">
        <w:rPr>
          <w:b/>
          <w:bCs/>
        </w:rPr>
        <w:t>&gt;</w:t>
      </w:r>
      <w:r w:rsidR="000730D5" w:rsidRPr="003A3374">
        <w:rPr>
          <w:b/>
          <w:bCs/>
        </w:rPr>
        <w:t xml:space="preserve"> &lt;new name of the file&gt;</w:t>
      </w:r>
      <w:r w:rsidR="000730D5">
        <w:t xml:space="preserve"> (Remember, it renames the file and also adds it to staging)</w:t>
      </w:r>
    </w:p>
    <w:p w14:paraId="13AE0D32" w14:textId="567CC7A9" w:rsidR="009E2CD1" w:rsidRPr="003A3374" w:rsidRDefault="009E2CD1" w:rsidP="00447F09">
      <w:pPr>
        <w:ind w:left="360"/>
        <w:rPr>
          <w:b/>
          <w:bCs/>
        </w:rPr>
      </w:pPr>
      <w:r w:rsidRPr="003A3374">
        <w:rPr>
          <w:b/>
          <w:bCs/>
        </w:rPr>
        <w:t>Git commit -m “</w:t>
      </w:r>
      <w:r w:rsidR="007914B8" w:rsidRPr="003A3374">
        <w:rPr>
          <w:b/>
          <w:bCs/>
        </w:rPr>
        <w:t>rename the file</w:t>
      </w:r>
      <w:r w:rsidRPr="003A3374">
        <w:rPr>
          <w:b/>
          <w:bCs/>
        </w:rPr>
        <w:t>”</w:t>
      </w:r>
    </w:p>
    <w:p w14:paraId="1FC27B8E" w14:textId="030AB7DA" w:rsidR="00447F09" w:rsidRDefault="00447F09" w:rsidP="00447F09">
      <w:pPr>
        <w:ind w:left="360"/>
        <w:rPr>
          <w:highlight w:val="yellow"/>
        </w:rPr>
      </w:pPr>
    </w:p>
    <w:p w14:paraId="4D3BE1B0" w14:textId="0D4DFF53" w:rsidR="00447F09" w:rsidRDefault="00447F09" w:rsidP="00447F09">
      <w:pPr>
        <w:ind w:left="360"/>
        <w:rPr>
          <w:highlight w:val="yellow"/>
        </w:rPr>
      </w:pPr>
    </w:p>
    <w:p w14:paraId="0448CA3B" w14:textId="2C6B8202" w:rsidR="00447F09" w:rsidRDefault="00447F09" w:rsidP="00447F09">
      <w:pPr>
        <w:ind w:left="360"/>
        <w:rPr>
          <w:highlight w:val="yellow"/>
        </w:rPr>
      </w:pPr>
    </w:p>
    <w:p w14:paraId="33675A59" w14:textId="77777777" w:rsidR="00531998" w:rsidRPr="00447F09" w:rsidRDefault="00531998" w:rsidP="00447F09">
      <w:pPr>
        <w:ind w:left="360"/>
        <w:rPr>
          <w:highlight w:val="yellow"/>
        </w:rPr>
      </w:pPr>
    </w:p>
    <w:p w14:paraId="599D267D" w14:textId="10CA24C6" w:rsidR="00D478C9" w:rsidRDefault="00D478C9" w:rsidP="00206083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D478C9">
        <w:rPr>
          <w:highlight w:val="yellow"/>
          <w:u w:val="single"/>
        </w:rPr>
        <w:t>Move a file</w:t>
      </w:r>
    </w:p>
    <w:p w14:paraId="35F18BAF" w14:textId="0F99534B" w:rsidR="00206083" w:rsidRDefault="00206083" w:rsidP="00206083">
      <w:pPr>
        <w:ind w:left="360"/>
      </w:pPr>
      <w:r w:rsidRPr="00206083">
        <w:t>Create</w:t>
      </w:r>
      <w:r>
        <w:t xml:space="preserve"> a new folder. Now, move the file into this folder.</w:t>
      </w:r>
    </w:p>
    <w:p w14:paraId="081D2FC7" w14:textId="23A5A78E" w:rsidR="00206083" w:rsidRDefault="00206083" w:rsidP="00206083">
      <w:pPr>
        <w:ind w:left="360"/>
      </w:pPr>
      <w:r>
        <w:t>Then,</w:t>
      </w:r>
      <w:r w:rsidR="009E0615">
        <w:t xml:space="preserve"> </w:t>
      </w:r>
      <w:r w:rsidR="001B0EA3" w:rsidRPr="003A3374">
        <w:rPr>
          <w:b/>
          <w:bCs/>
        </w:rPr>
        <w:t>git add &lt;new folder&gt;</w:t>
      </w:r>
    </w:p>
    <w:p w14:paraId="1178FA43" w14:textId="5FE08783" w:rsidR="008F79C8" w:rsidRPr="003A3374" w:rsidRDefault="008F79C8" w:rsidP="00206083">
      <w:pPr>
        <w:ind w:left="360"/>
        <w:rPr>
          <w:b/>
          <w:bCs/>
        </w:rPr>
      </w:pPr>
      <w:r w:rsidRPr="003A3374">
        <w:rPr>
          <w:b/>
          <w:bCs/>
        </w:rPr>
        <w:t>Git rm &lt;filename&gt;</w:t>
      </w:r>
    </w:p>
    <w:p w14:paraId="43BB87ED" w14:textId="510F110C" w:rsidR="008F79C8" w:rsidRPr="003A3374" w:rsidRDefault="008F79C8" w:rsidP="00206083">
      <w:pPr>
        <w:ind w:left="360"/>
        <w:rPr>
          <w:b/>
          <w:bCs/>
        </w:rPr>
      </w:pPr>
      <w:r w:rsidRPr="003A3374">
        <w:rPr>
          <w:b/>
          <w:bCs/>
        </w:rPr>
        <w:t>Git commit -m “Move to new folder”</w:t>
      </w:r>
    </w:p>
    <w:p w14:paraId="4A0DDA51" w14:textId="107D30EB" w:rsidR="000653C7" w:rsidRDefault="000653C7" w:rsidP="00206083">
      <w:pPr>
        <w:ind w:left="360"/>
      </w:pPr>
    </w:p>
    <w:p w14:paraId="2DCA5288" w14:textId="70DEC354" w:rsidR="000653C7" w:rsidRDefault="000653C7" w:rsidP="00206083">
      <w:pPr>
        <w:ind w:left="360"/>
      </w:pPr>
      <w:r>
        <w:t>OR</w:t>
      </w:r>
    </w:p>
    <w:p w14:paraId="2CF866E7" w14:textId="50906949" w:rsidR="000653C7" w:rsidRDefault="000653C7" w:rsidP="00206083">
      <w:pPr>
        <w:ind w:left="360"/>
      </w:pPr>
    </w:p>
    <w:p w14:paraId="4F23E64B" w14:textId="70282216" w:rsidR="000653C7" w:rsidRDefault="000653C7" w:rsidP="00206083">
      <w:pPr>
        <w:ind w:left="360"/>
      </w:pPr>
      <w:r w:rsidRPr="003A3374">
        <w:rPr>
          <w:b/>
          <w:bCs/>
        </w:rPr>
        <w:t>Git mv &lt;filename&gt; &lt;new folder/filename&gt;</w:t>
      </w:r>
      <w:r>
        <w:t xml:space="preserve"> (it moves the file to new folder </w:t>
      </w:r>
      <w:proofErr w:type="gramStart"/>
      <w:r>
        <w:t>and also</w:t>
      </w:r>
      <w:proofErr w:type="gramEnd"/>
      <w:r>
        <w:t xml:space="preserve"> adds change to staging)</w:t>
      </w:r>
    </w:p>
    <w:p w14:paraId="652A746E" w14:textId="77777777" w:rsidR="00D46D0A" w:rsidRPr="003A3374" w:rsidRDefault="00D46D0A" w:rsidP="00D46D0A">
      <w:pPr>
        <w:ind w:left="360"/>
        <w:rPr>
          <w:b/>
          <w:bCs/>
        </w:rPr>
      </w:pPr>
      <w:r w:rsidRPr="003A3374">
        <w:rPr>
          <w:b/>
          <w:bCs/>
        </w:rPr>
        <w:t>Git commit -m “Move to new folder”</w:t>
      </w:r>
    </w:p>
    <w:p w14:paraId="4EB086A6" w14:textId="77777777" w:rsidR="00D46D0A" w:rsidRPr="00206083" w:rsidRDefault="00D46D0A" w:rsidP="00206083">
      <w:pPr>
        <w:ind w:left="360"/>
      </w:pPr>
    </w:p>
    <w:p w14:paraId="61943A9E" w14:textId="363DCE6C" w:rsidR="00D478C9" w:rsidRPr="007B6E72" w:rsidRDefault="00D478C9">
      <w:pPr>
        <w:rPr>
          <w:u w:val="single"/>
        </w:rPr>
      </w:pPr>
    </w:p>
    <w:p w14:paraId="7C24E5AA" w14:textId="53EE8321" w:rsidR="00807B0F" w:rsidRDefault="00203FC7" w:rsidP="00203FC7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7B6E72">
        <w:rPr>
          <w:highlight w:val="yellow"/>
          <w:u w:val="single"/>
        </w:rPr>
        <w:t xml:space="preserve">Remove </w:t>
      </w:r>
      <w:r w:rsidR="007B6E72" w:rsidRPr="007B6E72">
        <w:rPr>
          <w:highlight w:val="yellow"/>
          <w:u w:val="single"/>
        </w:rPr>
        <w:t xml:space="preserve">new changes in </w:t>
      </w:r>
      <w:r w:rsidRPr="007B6E72">
        <w:rPr>
          <w:highlight w:val="yellow"/>
          <w:u w:val="single"/>
        </w:rPr>
        <w:t>working directory in one go</w:t>
      </w:r>
    </w:p>
    <w:p w14:paraId="00296262" w14:textId="1A8291F9" w:rsidR="007B6E72" w:rsidRDefault="007B6E72" w:rsidP="007B6E72">
      <w:pPr>
        <w:pStyle w:val="ListParagraph"/>
      </w:pPr>
      <w:proofErr w:type="gramStart"/>
      <w:r>
        <w:t>Suppose,</w:t>
      </w:r>
      <w:proofErr w:type="gramEnd"/>
      <w:r>
        <w:t xml:space="preserve"> you </w:t>
      </w:r>
      <w:r w:rsidR="00934B01">
        <w:t xml:space="preserve">do: </w:t>
      </w:r>
      <w:r w:rsidR="00934B01" w:rsidRPr="00934B01">
        <w:rPr>
          <w:b/>
          <w:bCs/>
        </w:rPr>
        <w:t>git checkout</w:t>
      </w:r>
      <w:r w:rsidR="00934B01">
        <w:rPr>
          <w:b/>
          <w:bCs/>
        </w:rPr>
        <w:t xml:space="preserve"> </w:t>
      </w:r>
      <w:r w:rsidR="00934B01" w:rsidRPr="00934B01">
        <w:t>(</w:t>
      </w:r>
      <w:r w:rsidR="00934B01">
        <w:t xml:space="preserve">it gives you </w:t>
      </w:r>
      <w:r w:rsidR="001655D6">
        <w:t>say, 1.txt and 2.txt files from repo</w:t>
      </w:r>
      <w:r w:rsidR="00934B01" w:rsidRPr="00934B01">
        <w:t>)</w:t>
      </w:r>
    </w:p>
    <w:p w14:paraId="1E26ACF7" w14:textId="5A4B57D7" w:rsidR="000C54CA" w:rsidRDefault="000C54CA" w:rsidP="007B6E72">
      <w:pPr>
        <w:pStyle w:val="ListParagraph"/>
      </w:pPr>
      <w:r>
        <w:t>Now, you add 2 new files: dummy1.txt and dummy2.txt</w:t>
      </w:r>
    </w:p>
    <w:p w14:paraId="04A0FD34" w14:textId="5FE88155" w:rsidR="000C54CA" w:rsidRDefault="000C54CA" w:rsidP="007B6E72">
      <w:pPr>
        <w:pStyle w:val="ListParagraph"/>
      </w:pPr>
      <w:r>
        <w:t>Also modify content of 1.txt</w:t>
      </w:r>
    </w:p>
    <w:p w14:paraId="1775C779" w14:textId="595BD281" w:rsidR="000C54CA" w:rsidRDefault="000C54CA" w:rsidP="007B6E72">
      <w:pPr>
        <w:pStyle w:val="ListParagraph"/>
      </w:pPr>
      <w:r>
        <w:t xml:space="preserve">Do: </w:t>
      </w:r>
      <w:r w:rsidRPr="00AA618B">
        <w:rPr>
          <w:b/>
          <w:bCs/>
        </w:rPr>
        <w:t>git status</w:t>
      </w:r>
      <w:r w:rsidR="00637930">
        <w:t xml:space="preserve"> (shows that 1.txt was modified and dummy1 and dummy2 are newly added.)</w:t>
      </w:r>
    </w:p>
    <w:p w14:paraId="32A78EBB" w14:textId="500E1D19" w:rsidR="001454AE" w:rsidRDefault="001454AE" w:rsidP="007B6E72">
      <w:pPr>
        <w:pStyle w:val="ListParagraph"/>
      </w:pPr>
      <w:r>
        <w:t xml:space="preserve">Do: </w:t>
      </w:r>
      <w:r w:rsidRPr="00AA618B">
        <w:rPr>
          <w:b/>
          <w:bCs/>
        </w:rPr>
        <w:t xml:space="preserve">git </w:t>
      </w:r>
      <w:proofErr w:type="gramStart"/>
      <w:r w:rsidRPr="00AA618B">
        <w:rPr>
          <w:b/>
          <w:bCs/>
        </w:rPr>
        <w:t>clean -n</w:t>
      </w:r>
      <w:proofErr w:type="gramEnd"/>
      <w:r>
        <w:t xml:space="preserve"> (shows what all will be cleaned from local directory. </w:t>
      </w:r>
      <w:proofErr w:type="spellStart"/>
      <w:r>
        <w:t>Its</w:t>
      </w:r>
      <w:proofErr w:type="spellEnd"/>
      <w:r>
        <w:t xml:space="preserve"> just a test and doesn’t delete anything)</w:t>
      </w:r>
    </w:p>
    <w:p w14:paraId="487F29DD" w14:textId="797CBF99" w:rsidR="001454AE" w:rsidRPr="007B6E72" w:rsidRDefault="001454AE" w:rsidP="007B6E72">
      <w:pPr>
        <w:pStyle w:val="ListParagraph"/>
      </w:pPr>
      <w:r>
        <w:t xml:space="preserve">Do: </w:t>
      </w:r>
      <w:r w:rsidRPr="00AA618B">
        <w:rPr>
          <w:b/>
          <w:bCs/>
        </w:rPr>
        <w:t xml:space="preserve">git </w:t>
      </w:r>
      <w:proofErr w:type="gramStart"/>
      <w:r w:rsidRPr="00AA618B">
        <w:rPr>
          <w:b/>
          <w:bCs/>
        </w:rPr>
        <w:t>clean -f</w:t>
      </w:r>
      <w:proofErr w:type="gramEnd"/>
      <w:r>
        <w:t xml:space="preserve"> (deletes dummy1 and dummy2 as they are newly created files. Leaves 1.txt as it is.)</w:t>
      </w:r>
    </w:p>
    <w:p w14:paraId="2599DEA0" w14:textId="1AFE5733" w:rsidR="00D478C9" w:rsidRDefault="00D478C9"/>
    <w:p w14:paraId="2A640669" w14:textId="5A56BD8A" w:rsidR="00D478C9" w:rsidRDefault="00D478C9"/>
    <w:p w14:paraId="4CB23757" w14:textId="3F79BF2B" w:rsidR="00D478C9" w:rsidRPr="005B1FA3" w:rsidRDefault="005B1FA3" w:rsidP="005B1FA3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5B1FA3">
        <w:rPr>
          <w:highlight w:val="yellow"/>
          <w:u w:val="single"/>
        </w:rPr>
        <w:t>Remove files from staging area</w:t>
      </w:r>
      <w:r w:rsidR="001B3898">
        <w:rPr>
          <w:highlight w:val="yellow"/>
          <w:u w:val="single"/>
        </w:rPr>
        <w:t xml:space="preserve"> (Suppose you modified 2 files and added them to staging </w:t>
      </w:r>
      <w:r w:rsidR="000C5B07">
        <w:rPr>
          <w:highlight w:val="yellow"/>
          <w:u w:val="single"/>
        </w:rPr>
        <w:t>but you want only one file in staging and one in local only for committing it in later time</w:t>
      </w:r>
      <w:r w:rsidR="001B3898">
        <w:rPr>
          <w:highlight w:val="yellow"/>
          <w:u w:val="single"/>
        </w:rPr>
        <w:t>)</w:t>
      </w:r>
    </w:p>
    <w:p w14:paraId="08FEBE98" w14:textId="53345CEA" w:rsidR="00D478C9" w:rsidRDefault="008C3599" w:rsidP="008C3599">
      <w:pPr>
        <w:ind w:left="720"/>
        <w:rPr>
          <w:b/>
          <w:bCs/>
        </w:rPr>
      </w:pPr>
      <w:r>
        <w:t xml:space="preserve">Create 2 files. Then, do: </w:t>
      </w:r>
      <w:r w:rsidRPr="008C3599">
        <w:rPr>
          <w:b/>
          <w:bCs/>
        </w:rPr>
        <w:t xml:space="preserve">git </w:t>
      </w:r>
      <w:proofErr w:type="gramStart"/>
      <w:r w:rsidRPr="008C3599">
        <w:rPr>
          <w:b/>
          <w:bCs/>
        </w:rPr>
        <w:t>add .</w:t>
      </w:r>
      <w:proofErr w:type="gramEnd"/>
    </w:p>
    <w:p w14:paraId="1ADD5221" w14:textId="387A5B55" w:rsidR="008C3599" w:rsidRDefault="008C3599" w:rsidP="008C3599">
      <w:pPr>
        <w:ind w:left="720"/>
      </w:pPr>
      <w:r w:rsidRPr="008C3599">
        <w:t>Now, both files are in staging.</w:t>
      </w:r>
      <w:r>
        <w:t xml:space="preserve"> Now, </w:t>
      </w:r>
      <w:proofErr w:type="gramStart"/>
      <w:r>
        <w:t>do:</w:t>
      </w:r>
      <w:proofErr w:type="gramEnd"/>
      <w:r>
        <w:t xml:space="preserve"> </w:t>
      </w:r>
      <w:r w:rsidRPr="008C3599">
        <w:rPr>
          <w:b/>
          <w:bCs/>
        </w:rPr>
        <w:t>git status</w:t>
      </w:r>
      <w:r>
        <w:rPr>
          <w:b/>
          <w:bCs/>
        </w:rPr>
        <w:t xml:space="preserve"> </w:t>
      </w:r>
      <w:r>
        <w:t>(It will show a command to bring back the file to local.)</w:t>
      </w:r>
    </w:p>
    <w:p w14:paraId="22DF9939" w14:textId="756B56C7" w:rsidR="002910E1" w:rsidRDefault="002910E1" w:rsidP="002910E1"/>
    <w:p w14:paraId="2D20AB64" w14:textId="44C32EBA" w:rsidR="00F00012" w:rsidRDefault="00F00012" w:rsidP="00F00012"/>
    <w:p w14:paraId="551B929F" w14:textId="752E5AB3" w:rsidR="00F00012" w:rsidRPr="00664127" w:rsidRDefault="00F00012" w:rsidP="00F00012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664127">
        <w:rPr>
          <w:highlight w:val="yellow"/>
          <w:u w:val="single"/>
        </w:rPr>
        <w:t xml:space="preserve">Reset to </w:t>
      </w:r>
      <w:r w:rsidR="00664127" w:rsidRPr="00664127">
        <w:rPr>
          <w:highlight w:val="yellow"/>
          <w:u w:val="single"/>
        </w:rPr>
        <w:t>previous versions</w:t>
      </w:r>
      <w:r w:rsidR="00664127">
        <w:rPr>
          <w:highlight w:val="yellow"/>
          <w:u w:val="single"/>
        </w:rPr>
        <w:t xml:space="preserve"> (soft, mixed, hard)</w:t>
      </w:r>
    </w:p>
    <w:p w14:paraId="1D011BAC" w14:textId="3D71B96D" w:rsidR="00FC2331" w:rsidRPr="00664127" w:rsidRDefault="00FC2331" w:rsidP="00664127">
      <w:pPr>
        <w:ind w:left="720"/>
      </w:pPr>
    </w:p>
    <w:p w14:paraId="6B5906BE" w14:textId="7B83AF22" w:rsidR="00FC2331" w:rsidRDefault="00664127" w:rsidP="00664127">
      <w:pPr>
        <w:ind w:left="720"/>
      </w:pPr>
      <w:r w:rsidRPr="00547363">
        <w:rPr>
          <w:b/>
          <w:bCs/>
        </w:rPr>
        <w:t>Git reset –soft &lt;hash of a previous commit&gt;</w:t>
      </w:r>
      <w:r>
        <w:t xml:space="preserve"> (Brings the HEAD pointer to that commit</w:t>
      </w:r>
      <w:r w:rsidR="00CA4ABC">
        <w:t xml:space="preserve"> and any further commits will be done right after this one. It also brings any other changes after the hash commit to our staging area</w:t>
      </w:r>
      <w:r>
        <w:t>)</w:t>
      </w:r>
    </w:p>
    <w:p w14:paraId="1E08AE81" w14:textId="60E61648" w:rsidR="00D478C9" w:rsidRDefault="00D478C9"/>
    <w:p w14:paraId="45CB8778" w14:textId="2C18F185" w:rsidR="002B3320" w:rsidRDefault="00547363">
      <w:r>
        <w:t xml:space="preserve">  </w:t>
      </w:r>
      <w:r>
        <w:tab/>
        <w:t>Ex:</w:t>
      </w:r>
    </w:p>
    <w:p w14:paraId="53F63682" w14:textId="038974A2" w:rsidR="002B3320" w:rsidRPr="00716969" w:rsidRDefault="002B3320" w:rsidP="00716969">
      <w:pPr>
        <w:pStyle w:val="ListParagraph"/>
        <w:numPr>
          <w:ilvl w:val="0"/>
          <w:numId w:val="27"/>
        </w:numPr>
        <w:rPr>
          <w:b/>
          <w:bCs/>
        </w:rPr>
      </w:pPr>
      <w:r>
        <w:t xml:space="preserve">Add </w:t>
      </w:r>
      <w:r w:rsidR="00B33E10">
        <w:t>dummy.txt</w:t>
      </w:r>
      <w:r w:rsidR="00126647">
        <w:t xml:space="preserve"> and do: </w:t>
      </w:r>
      <w:r w:rsidR="00126647" w:rsidRPr="00716969">
        <w:rPr>
          <w:b/>
          <w:bCs/>
        </w:rPr>
        <w:t xml:space="preserve">git </w:t>
      </w:r>
      <w:proofErr w:type="gramStart"/>
      <w:r w:rsidR="00126647" w:rsidRPr="00716969">
        <w:rPr>
          <w:b/>
          <w:bCs/>
        </w:rPr>
        <w:t>add .</w:t>
      </w:r>
      <w:proofErr w:type="gramEnd"/>
      <w:r w:rsidR="00126647">
        <w:t xml:space="preserve"> and then, </w:t>
      </w:r>
      <w:r w:rsidR="00126647" w:rsidRPr="00716969">
        <w:rPr>
          <w:b/>
          <w:bCs/>
        </w:rPr>
        <w:t>git commit -m “Added dummy.txt file”</w:t>
      </w:r>
    </w:p>
    <w:p w14:paraId="6D7A27A0" w14:textId="16FAE59C" w:rsidR="00126647" w:rsidRPr="00716969" w:rsidRDefault="00126647" w:rsidP="00716969">
      <w:pPr>
        <w:pStyle w:val="ListParagraph"/>
        <w:numPr>
          <w:ilvl w:val="0"/>
          <w:numId w:val="27"/>
        </w:numPr>
        <w:rPr>
          <w:b/>
          <w:bCs/>
        </w:rPr>
      </w:pPr>
      <w:r w:rsidRPr="00126647">
        <w:t>Delete</w:t>
      </w:r>
      <w:r>
        <w:t xml:space="preserve"> dummy.txt and </w:t>
      </w:r>
      <w:proofErr w:type="gramStart"/>
      <w:r>
        <w:t>do:</w:t>
      </w:r>
      <w:proofErr w:type="gramEnd"/>
      <w:r>
        <w:t xml:space="preserve"> </w:t>
      </w:r>
      <w:r w:rsidRPr="00716969">
        <w:rPr>
          <w:b/>
          <w:bCs/>
        </w:rPr>
        <w:t>git rm dummy.txt</w:t>
      </w:r>
      <w:r>
        <w:t xml:space="preserve"> and then, </w:t>
      </w:r>
      <w:r w:rsidRPr="00716969">
        <w:rPr>
          <w:b/>
          <w:bCs/>
        </w:rPr>
        <w:t>git commit -m “Deleted dummy.txt”</w:t>
      </w:r>
    </w:p>
    <w:p w14:paraId="75F1B52D" w14:textId="24651BCC" w:rsidR="009378BB" w:rsidRDefault="00547363" w:rsidP="00716969">
      <w:pPr>
        <w:pStyle w:val="ListParagraph"/>
        <w:numPr>
          <w:ilvl w:val="0"/>
          <w:numId w:val="27"/>
        </w:numPr>
      </w:pPr>
      <w:r>
        <w:t xml:space="preserve">Add 1.txt and 2.txt and do: </w:t>
      </w:r>
      <w:r w:rsidRPr="00716969">
        <w:rPr>
          <w:b/>
          <w:bCs/>
        </w:rPr>
        <w:t xml:space="preserve">git </w:t>
      </w:r>
      <w:proofErr w:type="gramStart"/>
      <w:r w:rsidRPr="00716969">
        <w:rPr>
          <w:b/>
          <w:bCs/>
        </w:rPr>
        <w:t>add .</w:t>
      </w:r>
      <w:proofErr w:type="gramEnd"/>
      <w:r>
        <w:t xml:space="preserve"> and then, </w:t>
      </w:r>
      <w:r w:rsidRPr="00716969">
        <w:rPr>
          <w:b/>
          <w:bCs/>
        </w:rPr>
        <w:t>git commit -m “Added 2 files”</w:t>
      </w:r>
    </w:p>
    <w:p w14:paraId="04D7C2A6" w14:textId="13F67BD2" w:rsidR="00547363" w:rsidRDefault="00547363" w:rsidP="00716969">
      <w:pPr>
        <w:pStyle w:val="ListParagraph"/>
        <w:numPr>
          <w:ilvl w:val="0"/>
          <w:numId w:val="27"/>
        </w:numPr>
      </w:pPr>
      <w:r>
        <w:t xml:space="preserve">Now, Make changes locally in 1.txt file. do: </w:t>
      </w:r>
      <w:r w:rsidRPr="00716969">
        <w:rPr>
          <w:b/>
          <w:bCs/>
        </w:rPr>
        <w:t xml:space="preserve">git </w:t>
      </w:r>
      <w:proofErr w:type="gramStart"/>
      <w:r w:rsidRPr="00716969">
        <w:rPr>
          <w:b/>
          <w:bCs/>
        </w:rPr>
        <w:t>add .</w:t>
      </w:r>
      <w:proofErr w:type="gramEnd"/>
      <w:r>
        <w:t xml:space="preserve"> and then, </w:t>
      </w:r>
      <w:r w:rsidRPr="00716969">
        <w:rPr>
          <w:b/>
          <w:bCs/>
        </w:rPr>
        <w:t>git commit -m “Updated 1.txt”</w:t>
      </w:r>
    </w:p>
    <w:p w14:paraId="77DA3405" w14:textId="54521D94" w:rsidR="00547363" w:rsidRPr="00716969" w:rsidRDefault="00547363" w:rsidP="00716969">
      <w:pPr>
        <w:pStyle w:val="ListParagraph"/>
        <w:numPr>
          <w:ilvl w:val="0"/>
          <w:numId w:val="27"/>
        </w:numPr>
        <w:rPr>
          <w:b/>
          <w:bCs/>
        </w:rPr>
      </w:pPr>
      <w:r>
        <w:t xml:space="preserve">Now, </w:t>
      </w:r>
      <w:proofErr w:type="gramStart"/>
      <w:r>
        <w:t>Delete</w:t>
      </w:r>
      <w:proofErr w:type="gramEnd"/>
      <w:r>
        <w:t xml:space="preserve"> 2.txt and do: </w:t>
      </w:r>
      <w:r w:rsidRPr="00716969">
        <w:rPr>
          <w:b/>
          <w:bCs/>
        </w:rPr>
        <w:t>do: git rm 2.txt</w:t>
      </w:r>
      <w:r>
        <w:t xml:space="preserve"> and then, </w:t>
      </w:r>
      <w:r w:rsidRPr="00716969">
        <w:rPr>
          <w:b/>
          <w:bCs/>
        </w:rPr>
        <w:t>git commit -m “Deleted 2.txt”</w:t>
      </w:r>
    </w:p>
    <w:p w14:paraId="54780821" w14:textId="77777777" w:rsidR="009D0B54" w:rsidRDefault="009D0B54" w:rsidP="009D0B54">
      <w:pPr>
        <w:pStyle w:val="ListParagraph"/>
        <w:ind w:left="1128"/>
      </w:pPr>
    </w:p>
    <w:p w14:paraId="55901CB2" w14:textId="77777777" w:rsidR="008E34BA" w:rsidRDefault="006E6DD1" w:rsidP="009D0B54">
      <w:pPr>
        <w:pStyle w:val="ListParagraph"/>
        <w:ind w:left="1128"/>
      </w:pPr>
      <w:r>
        <w:t xml:space="preserve">Now, </w:t>
      </w:r>
      <w:proofErr w:type="gramStart"/>
      <w:r>
        <w:t>do:</w:t>
      </w:r>
      <w:proofErr w:type="gramEnd"/>
      <w:r>
        <w:t xml:space="preserve"> </w:t>
      </w:r>
      <w:r w:rsidRPr="008E34BA">
        <w:rPr>
          <w:b/>
          <w:bCs/>
        </w:rPr>
        <w:t>git logs</w:t>
      </w:r>
      <w:r>
        <w:t xml:space="preserve"> (Save these logs). </w:t>
      </w:r>
      <w:r w:rsidR="00CE6A6B">
        <w:t xml:space="preserve">At this point, we have made </w:t>
      </w:r>
      <w:r w:rsidR="00D40C80">
        <w:t>5</w:t>
      </w:r>
      <w:r w:rsidR="00CE6A6B">
        <w:t xml:space="preserve"> commits (</w:t>
      </w:r>
      <w:r w:rsidR="00D40C80">
        <w:t>5</w:t>
      </w:r>
      <w:r w:rsidR="00CE6A6B">
        <w:t xml:space="preserve"> hashes are there) and </w:t>
      </w:r>
      <w:r w:rsidR="00BE312E">
        <w:t xml:space="preserve">we have only 1.txt file </w:t>
      </w:r>
      <w:r w:rsidR="00D02171">
        <w:t>with us.</w:t>
      </w:r>
      <w:r w:rsidR="009D0B54">
        <w:t xml:space="preserve"> </w:t>
      </w:r>
      <w:proofErr w:type="spellStart"/>
      <w:proofErr w:type="gramStart"/>
      <w:r w:rsidR="00D40C80">
        <w:t>Lets</w:t>
      </w:r>
      <w:proofErr w:type="spellEnd"/>
      <w:proofErr w:type="gramEnd"/>
      <w:r w:rsidR="00D40C80">
        <w:t xml:space="preserve"> take the hash of </w:t>
      </w:r>
      <w:r w:rsidR="009D0B54">
        <w:t xml:space="preserve">(2), then do: </w:t>
      </w:r>
    </w:p>
    <w:p w14:paraId="2A8A3F9D" w14:textId="01773746" w:rsidR="00547363" w:rsidRPr="008E34BA" w:rsidRDefault="009D0B54" w:rsidP="009D0B54">
      <w:pPr>
        <w:pStyle w:val="ListParagraph"/>
        <w:ind w:left="1128"/>
        <w:rPr>
          <w:b/>
          <w:bCs/>
        </w:rPr>
      </w:pPr>
      <w:r w:rsidRPr="008E34BA">
        <w:rPr>
          <w:b/>
          <w:bCs/>
        </w:rPr>
        <w:t>git reset –soft &lt;hash&gt;</w:t>
      </w:r>
    </w:p>
    <w:p w14:paraId="20EE8CC2" w14:textId="70A7A740" w:rsidR="009D0B54" w:rsidRDefault="009D0B54" w:rsidP="009D0B54">
      <w:pPr>
        <w:pStyle w:val="ListParagraph"/>
        <w:ind w:left="1128"/>
      </w:pPr>
      <w:r>
        <w:t>This brings the HEAD pointer to this commit</w:t>
      </w:r>
      <w:r w:rsidR="00916E56">
        <w:t xml:space="preserve"> and all changes after (2) are brought to our staging. </w:t>
      </w:r>
      <w:proofErr w:type="gramStart"/>
      <w:r w:rsidR="00916E56">
        <w:t>i.e.</w:t>
      </w:r>
      <w:proofErr w:type="gramEnd"/>
      <w:r w:rsidR="00916E56">
        <w:t xml:space="preserve"> staging will have now 1.txt in it.</w:t>
      </w:r>
    </w:p>
    <w:p w14:paraId="6AC823E1" w14:textId="1B1562A8" w:rsidR="0012109E" w:rsidRDefault="0012109E" w:rsidP="009D0B54">
      <w:pPr>
        <w:pStyle w:val="ListParagraph"/>
        <w:ind w:left="1128"/>
      </w:pPr>
    </w:p>
    <w:p w14:paraId="1E767A82" w14:textId="42469EE6" w:rsidR="0012109E" w:rsidRDefault="0012109E" w:rsidP="009D0B54">
      <w:pPr>
        <w:pStyle w:val="ListParagraph"/>
        <w:ind w:left="1128"/>
      </w:pPr>
    </w:p>
    <w:p w14:paraId="0F593024" w14:textId="173C8754" w:rsidR="0012109E" w:rsidRDefault="0012109E" w:rsidP="0012109E">
      <w:pPr>
        <w:ind w:left="720"/>
      </w:pPr>
      <w:r w:rsidRPr="00547363">
        <w:rPr>
          <w:b/>
          <w:bCs/>
        </w:rPr>
        <w:t>Git reset –</w:t>
      </w:r>
      <w:r>
        <w:rPr>
          <w:b/>
          <w:bCs/>
        </w:rPr>
        <w:t>mixed</w:t>
      </w:r>
      <w:r w:rsidRPr="00547363">
        <w:rPr>
          <w:b/>
          <w:bCs/>
        </w:rPr>
        <w:t xml:space="preserve"> &lt;hash of a previous commit&gt;</w:t>
      </w:r>
      <w:r>
        <w:t xml:space="preserve"> (Brings the HEAD pointer to that commit and any further commits will be done right after this one. It also brings any other changes after the hash commit to our </w:t>
      </w:r>
      <w:r w:rsidR="00F20A67">
        <w:t>local</w:t>
      </w:r>
      <w:r>
        <w:t xml:space="preserve"> area)</w:t>
      </w:r>
    </w:p>
    <w:p w14:paraId="6B98A0D4" w14:textId="77777777" w:rsidR="0012109E" w:rsidRDefault="0012109E" w:rsidP="0012109E"/>
    <w:p w14:paraId="595ED75B" w14:textId="77777777" w:rsidR="0012109E" w:rsidRDefault="0012109E" w:rsidP="0012109E">
      <w:r>
        <w:t xml:space="preserve">  </w:t>
      </w:r>
      <w:r>
        <w:tab/>
        <w:t>Ex:</w:t>
      </w:r>
    </w:p>
    <w:p w14:paraId="26789F18" w14:textId="77777777" w:rsidR="0012109E" w:rsidRPr="00716969" w:rsidRDefault="0012109E" w:rsidP="0012109E">
      <w:pPr>
        <w:pStyle w:val="ListParagraph"/>
        <w:numPr>
          <w:ilvl w:val="0"/>
          <w:numId w:val="28"/>
        </w:numPr>
        <w:rPr>
          <w:b/>
          <w:bCs/>
        </w:rPr>
      </w:pPr>
      <w:r>
        <w:t xml:space="preserve">Add dummy.txt and do: </w:t>
      </w:r>
      <w:r w:rsidRPr="00716969">
        <w:rPr>
          <w:b/>
          <w:bCs/>
        </w:rPr>
        <w:t xml:space="preserve">git </w:t>
      </w:r>
      <w:proofErr w:type="gramStart"/>
      <w:r w:rsidRPr="00716969">
        <w:rPr>
          <w:b/>
          <w:bCs/>
        </w:rPr>
        <w:t>add .</w:t>
      </w:r>
      <w:proofErr w:type="gramEnd"/>
      <w:r>
        <w:t xml:space="preserve"> and then, </w:t>
      </w:r>
      <w:r w:rsidRPr="00716969">
        <w:rPr>
          <w:b/>
          <w:bCs/>
        </w:rPr>
        <w:t>git commit -m “Added dummy.txt file”</w:t>
      </w:r>
    </w:p>
    <w:p w14:paraId="7C7C17CF" w14:textId="77777777" w:rsidR="0012109E" w:rsidRPr="00716969" w:rsidRDefault="0012109E" w:rsidP="0012109E">
      <w:pPr>
        <w:pStyle w:val="ListParagraph"/>
        <w:numPr>
          <w:ilvl w:val="0"/>
          <w:numId w:val="28"/>
        </w:numPr>
        <w:rPr>
          <w:b/>
          <w:bCs/>
        </w:rPr>
      </w:pPr>
      <w:r w:rsidRPr="00126647">
        <w:lastRenderedPageBreak/>
        <w:t>Delete</w:t>
      </w:r>
      <w:r>
        <w:t xml:space="preserve"> dummy.txt and </w:t>
      </w:r>
      <w:proofErr w:type="gramStart"/>
      <w:r>
        <w:t>do:</w:t>
      </w:r>
      <w:proofErr w:type="gramEnd"/>
      <w:r>
        <w:t xml:space="preserve"> </w:t>
      </w:r>
      <w:r w:rsidRPr="00716969">
        <w:rPr>
          <w:b/>
          <w:bCs/>
        </w:rPr>
        <w:t>git rm dummy.txt</w:t>
      </w:r>
      <w:r>
        <w:t xml:space="preserve"> and then, </w:t>
      </w:r>
      <w:r w:rsidRPr="00716969">
        <w:rPr>
          <w:b/>
          <w:bCs/>
        </w:rPr>
        <w:t>git commit -m “Deleted dummy.txt”</w:t>
      </w:r>
    </w:p>
    <w:p w14:paraId="3FAA53F7" w14:textId="77777777" w:rsidR="0012109E" w:rsidRDefault="0012109E" w:rsidP="0012109E">
      <w:pPr>
        <w:pStyle w:val="ListParagraph"/>
        <w:numPr>
          <w:ilvl w:val="0"/>
          <w:numId w:val="28"/>
        </w:numPr>
      </w:pPr>
      <w:r>
        <w:t xml:space="preserve">Add 1.txt and 2.txt and do: </w:t>
      </w:r>
      <w:r w:rsidRPr="00716969">
        <w:rPr>
          <w:b/>
          <w:bCs/>
        </w:rPr>
        <w:t xml:space="preserve">git </w:t>
      </w:r>
      <w:proofErr w:type="gramStart"/>
      <w:r w:rsidRPr="00716969">
        <w:rPr>
          <w:b/>
          <w:bCs/>
        </w:rPr>
        <w:t>add .</w:t>
      </w:r>
      <w:proofErr w:type="gramEnd"/>
      <w:r>
        <w:t xml:space="preserve"> and then, </w:t>
      </w:r>
      <w:r w:rsidRPr="00716969">
        <w:rPr>
          <w:b/>
          <w:bCs/>
        </w:rPr>
        <w:t>git commit -m “Added 2 files”</w:t>
      </w:r>
    </w:p>
    <w:p w14:paraId="0463F6A3" w14:textId="77777777" w:rsidR="0012109E" w:rsidRDefault="0012109E" w:rsidP="0012109E">
      <w:pPr>
        <w:pStyle w:val="ListParagraph"/>
        <w:numPr>
          <w:ilvl w:val="0"/>
          <w:numId w:val="28"/>
        </w:numPr>
      </w:pPr>
      <w:r>
        <w:t xml:space="preserve">Now, Make changes locally in 1.txt file. do: </w:t>
      </w:r>
      <w:r w:rsidRPr="00716969">
        <w:rPr>
          <w:b/>
          <w:bCs/>
        </w:rPr>
        <w:t xml:space="preserve">git </w:t>
      </w:r>
      <w:proofErr w:type="gramStart"/>
      <w:r w:rsidRPr="00716969">
        <w:rPr>
          <w:b/>
          <w:bCs/>
        </w:rPr>
        <w:t>add .</w:t>
      </w:r>
      <w:proofErr w:type="gramEnd"/>
      <w:r>
        <w:t xml:space="preserve"> and then, </w:t>
      </w:r>
      <w:r w:rsidRPr="00716969">
        <w:rPr>
          <w:b/>
          <w:bCs/>
        </w:rPr>
        <w:t>git commit -m “Updated 1.txt”</w:t>
      </w:r>
    </w:p>
    <w:p w14:paraId="09F97EC5" w14:textId="77777777" w:rsidR="0012109E" w:rsidRPr="00716969" w:rsidRDefault="0012109E" w:rsidP="0012109E">
      <w:pPr>
        <w:pStyle w:val="ListParagraph"/>
        <w:numPr>
          <w:ilvl w:val="0"/>
          <w:numId w:val="28"/>
        </w:numPr>
        <w:rPr>
          <w:b/>
          <w:bCs/>
        </w:rPr>
      </w:pPr>
      <w:r>
        <w:t xml:space="preserve">Now, </w:t>
      </w:r>
      <w:proofErr w:type="gramStart"/>
      <w:r>
        <w:t>Delete</w:t>
      </w:r>
      <w:proofErr w:type="gramEnd"/>
      <w:r>
        <w:t xml:space="preserve"> 2.txt and do: </w:t>
      </w:r>
      <w:r w:rsidRPr="00716969">
        <w:rPr>
          <w:b/>
          <w:bCs/>
        </w:rPr>
        <w:t>do: git rm 2.txt</w:t>
      </w:r>
      <w:r>
        <w:t xml:space="preserve"> and then, </w:t>
      </w:r>
      <w:r w:rsidRPr="00716969">
        <w:rPr>
          <w:b/>
          <w:bCs/>
        </w:rPr>
        <w:t>git commit -m “Deleted 2.txt”</w:t>
      </w:r>
    </w:p>
    <w:p w14:paraId="4380FDD8" w14:textId="77777777" w:rsidR="0012109E" w:rsidRDefault="0012109E" w:rsidP="0012109E">
      <w:pPr>
        <w:pStyle w:val="ListParagraph"/>
        <w:ind w:left="1128"/>
      </w:pPr>
    </w:p>
    <w:p w14:paraId="4CB361B0" w14:textId="77777777" w:rsidR="008E34BA" w:rsidRDefault="00425263" w:rsidP="00425263">
      <w:pPr>
        <w:pStyle w:val="ListParagraph"/>
        <w:ind w:left="1128"/>
      </w:pPr>
      <w:r>
        <w:t xml:space="preserve">Now, </w:t>
      </w:r>
      <w:proofErr w:type="gramStart"/>
      <w:r>
        <w:t>do:</w:t>
      </w:r>
      <w:proofErr w:type="gramEnd"/>
      <w:r>
        <w:t xml:space="preserve"> </w:t>
      </w:r>
      <w:r w:rsidRPr="008E34BA">
        <w:rPr>
          <w:b/>
          <w:bCs/>
        </w:rPr>
        <w:t>git logs</w:t>
      </w:r>
      <w:r>
        <w:t xml:space="preserve"> (Save these logs). At this point, we have made 5 commits (5 hashes are there) and we have only 1.txt file with us. </w:t>
      </w:r>
      <w:proofErr w:type="spellStart"/>
      <w:proofErr w:type="gramStart"/>
      <w:r>
        <w:t>Lets</w:t>
      </w:r>
      <w:proofErr w:type="spellEnd"/>
      <w:proofErr w:type="gramEnd"/>
      <w:r>
        <w:t xml:space="preserve"> take the hash of (2), then do: </w:t>
      </w:r>
    </w:p>
    <w:p w14:paraId="432A6ECC" w14:textId="14A9AF36" w:rsidR="00425263" w:rsidRPr="008E34BA" w:rsidRDefault="00425263" w:rsidP="00425263">
      <w:pPr>
        <w:pStyle w:val="ListParagraph"/>
        <w:ind w:left="1128"/>
        <w:rPr>
          <w:b/>
          <w:bCs/>
        </w:rPr>
      </w:pPr>
      <w:r w:rsidRPr="008E34BA">
        <w:rPr>
          <w:b/>
          <w:bCs/>
        </w:rPr>
        <w:t xml:space="preserve">git reset </w:t>
      </w:r>
      <w:r w:rsidR="0098472C" w:rsidRPr="008E34BA">
        <w:rPr>
          <w:b/>
          <w:bCs/>
        </w:rPr>
        <w:t>--</w:t>
      </w:r>
      <w:r w:rsidR="00296C6D" w:rsidRPr="008E34BA">
        <w:rPr>
          <w:b/>
          <w:bCs/>
        </w:rPr>
        <w:t>mixed</w:t>
      </w:r>
      <w:r w:rsidRPr="008E34BA">
        <w:rPr>
          <w:b/>
          <w:bCs/>
        </w:rPr>
        <w:t xml:space="preserve"> &lt;hash&gt;</w:t>
      </w:r>
    </w:p>
    <w:p w14:paraId="4DE95164" w14:textId="2CE64B86" w:rsidR="00425263" w:rsidRDefault="00425263" w:rsidP="00425263">
      <w:pPr>
        <w:pStyle w:val="ListParagraph"/>
        <w:ind w:left="1128"/>
      </w:pPr>
      <w:r>
        <w:t xml:space="preserve">This brings the HEAD pointer to this commit and all changes after (2) are brought to our </w:t>
      </w:r>
      <w:r w:rsidR="003E656D">
        <w:t>local</w:t>
      </w:r>
      <w:r>
        <w:t xml:space="preserve">. </w:t>
      </w:r>
      <w:proofErr w:type="gramStart"/>
      <w:r>
        <w:t>i.e.</w:t>
      </w:r>
      <w:proofErr w:type="gramEnd"/>
      <w:r>
        <w:t xml:space="preserve"> </w:t>
      </w:r>
      <w:r w:rsidR="003E656D">
        <w:t xml:space="preserve">working tree </w:t>
      </w:r>
      <w:r>
        <w:t>will have now 1.txt in it.</w:t>
      </w:r>
      <w:r w:rsidR="00A834CF">
        <w:t xml:space="preserve"> Staging </w:t>
      </w:r>
      <w:proofErr w:type="spellStart"/>
      <w:proofErr w:type="gramStart"/>
      <w:r w:rsidR="00A834CF">
        <w:t>wont</w:t>
      </w:r>
      <w:proofErr w:type="spellEnd"/>
      <w:proofErr w:type="gramEnd"/>
      <w:r w:rsidR="00A834CF">
        <w:t xml:space="preserve"> have anything.</w:t>
      </w:r>
    </w:p>
    <w:p w14:paraId="24519EF5" w14:textId="43D17F37" w:rsidR="00547363" w:rsidRDefault="00547363"/>
    <w:p w14:paraId="570A4C94" w14:textId="41289D50" w:rsidR="000C5DA6" w:rsidRDefault="000C5DA6"/>
    <w:p w14:paraId="6810B1C1" w14:textId="1F9F5B00" w:rsidR="000C5DA6" w:rsidRDefault="000C5DA6" w:rsidP="000C5DA6">
      <w:pPr>
        <w:ind w:left="720"/>
      </w:pPr>
      <w:r w:rsidRPr="00547363">
        <w:rPr>
          <w:b/>
          <w:bCs/>
        </w:rPr>
        <w:t>Git reset –</w:t>
      </w:r>
      <w:r>
        <w:rPr>
          <w:b/>
          <w:bCs/>
        </w:rPr>
        <w:t>hard</w:t>
      </w:r>
      <w:r w:rsidRPr="00547363">
        <w:rPr>
          <w:b/>
          <w:bCs/>
        </w:rPr>
        <w:t xml:space="preserve"> &lt;hash of a previous commit&gt;</w:t>
      </w:r>
      <w:r>
        <w:t xml:space="preserve"> (Brings the HEAD pointer to that commit and any further commits will be done right after this one. It </w:t>
      </w:r>
      <w:proofErr w:type="spellStart"/>
      <w:r>
        <w:t>doesnt</w:t>
      </w:r>
      <w:proofErr w:type="spellEnd"/>
      <w:r>
        <w:t xml:space="preserve"> bring any other changes after the hash commit to our local or staging area)</w:t>
      </w:r>
    </w:p>
    <w:p w14:paraId="63803498" w14:textId="77777777" w:rsidR="000C5DA6" w:rsidRDefault="000C5DA6" w:rsidP="000C5DA6"/>
    <w:p w14:paraId="486E923F" w14:textId="77777777" w:rsidR="000C5DA6" w:rsidRDefault="000C5DA6" w:rsidP="000C5DA6">
      <w:r>
        <w:t xml:space="preserve">  </w:t>
      </w:r>
      <w:r>
        <w:tab/>
        <w:t>Ex:</w:t>
      </w:r>
    </w:p>
    <w:p w14:paraId="54ED4B5C" w14:textId="77777777" w:rsidR="000C5DA6" w:rsidRPr="00716969" w:rsidRDefault="000C5DA6" w:rsidP="000C5DA6">
      <w:pPr>
        <w:pStyle w:val="ListParagraph"/>
        <w:numPr>
          <w:ilvl w:val="0"/>
          <w:numId w:val="29"/>
        </w:numPr>
        <w:rPr>
          <w:b/>
          <w:bCs/>
        </w:rPr>
      </w:pPr>
      <w:r>
        <w:t xml:space="preserve">Add dummy.txt and do: </w:t>
      </w:r>
      <w:r w:rsidRPr="00716969">
        <w:rPr>
          <w:b/>
          <w:bCs/>
        </w:rPr>
        <w:t xml:space="preserve">git </w:t>
      </w:r>
      <w:proofErr w:type="gramStart"/>
      <w:r w:rsidRPr="00716969">
        <w:rPr>
          <w:b/>
          <w:bCs/>
        </w:rPr>
        <w:t>add .</w:t>
      </w:r>
      <w:proofErr w:type="gramEnd"/>
      <w:r>
        <w:t xml:space="preserve"> and then, </w:t>
      </w:r>
      <w:r w:rsidRPr="00716969">
        <w:rPr>
          <w:b/>
          <w:bCs/>
        </w:rPr>
        <w:t>git commit -m “Added dummy.txt file”</w:t>
      </w:r>
    </w:p>
    <w:p w14:paraId="2E70E569" w14:textId="77777777" w:rsidR="000C5DA6" w:rsidRPr="00716969" w:rsidRDefault="000C5DA6" w:rsidP="000C5DA6">
      <w:pPr>
        <w:pStyle w:val="ListParagraph"/>
        <w:numPr>
          <w:ilvl w:val="0"/>
          <w:numId w:val="29"/>
        </w:numPr>
        <w:rPr>
          <w:b/>
          <w:bCs/>
        </w:rPr>
      </w:pPr>
      <w:r w:rsidRPr="00126647">
        <w:t>Delete</w:t>
      </w:r>
      <w:r>
        <w:t xml:space="preserve"> dummy.txt and </w:t>
      </w:r>
      <w:proofErr w:type="gramStart"/>
      <w:r>
        <w:t>do:</w:t>
      </w:r>
      <w:proofErr w:type="gramEnd"/>
      <w:r>
        <w:t xml:space="preserve"> </w:t>
      </w:r>
      <w:r w:rsidRPr="00716969">
        <w:rPr>
          <w:b/>
          <w:bCs/>
        </w:rPr>
        <w:t>git rm dummy.txt</w:t>
      </w:r>
      <w:r>
        <w:t xml:space="preserve"> and then, </w:t>
      </w:r>
      <w:r w:rsidRPr="00716969">
        <w:rPr>
          <w:b/>
          <w:bCs/>
        </w:rPr>
        <w:t>git commit -m “Deleted dummy.txt”</w:t>
      </w:r>
    </w:p>
    <w:p w14:paraId="3C1DB095" w14:textId="77777777" w:rsidR="000C5DA6" w:rsidRDefault="000C5DA6" w:rsidP="000C5DA6">
      <w:pPr>
        <w:pStyle w:val="ListParagraph"/>
        <w:numPr>
          <w:ilvl w:val="0"/>
          <w:numId w:val="29"/>
        </w:numPr>
      </w:pPr>
      <w:r>
        <w:t xml:space="preserve">Add 1.txt and 2.txt and do: </w:t>
      </w:r>
      <w:r w:rsidRPr="00716969">
        <w:rPr>
          <w:b/>
          <w:bCs/>
        </w:rPr>
        <w:t xml:space="preserve">git </w:t>
      </w:r>
      <w:proofErr w:type="gramStart"/>
      <w:r w:rsidRPr="00716969">
        <w:rPr>
          <w:b/>
          <w:bCs/>
        </w:rPr>
        <w:t>add .</w:t>
      </w:r>
      <w:proofErr w:type="gramEnd"/>
      <w:r>
        <w:t xml:space="preserve"> and then, </w:t>
      </w:r>
      <w:r w:rsidRPr="00716969">
        <w:rPr>
          <w:b/>
          <w:bCs/>
        </w:rPr>
        <w:t>git commit -m “Added 2 files”</w:t>
      </w:r>
    </w:p>
    <w:p w14:paraId="5A0C09E3" w14:textId="77777777" w:rsidR="000C5DA6" w:rsidRDefault="000C5DA6" w:rsidP="000C5DA6">
      <w:pPr>
        <w:pStyle w:val="ListParagraph"/>
        <w:numPr>
          <w:ilvl w:val="0"/>
          <w:numId w:val="29"/>
        </w:numPr>
      </w:pPr>
      <w:r>
        <w:t xml:space="preserve">Now, Make changes locally in 1.txt file. do: </w:t>
      </w:r>
      <w:r w:rsidRPr="00716969">
        <w:rPr>
          <w:b/>
          <w:bCs/>
        </w:rPr>
        <w:t xml:space="preserve">git </w:t>
      </w:r>
      <w:proofErr w:type="gramStart"/>
      <w:r w:rsidRPr="00716969">
        <w:rPr>
          <w:b/>
          <w:bCs/>
        </w:rPr>
        <w:t>add .</w:t>
      </w:r>
      <w:proofErr w:type="gramEnd"/>
      <w:r>
        <w:t xml:space="preserve"> and then, </w:t>
      </w:r>
      <w:r w:rsidRPr="00716969">
        <w:rPr>
          <w:b/>
          <w:bCs/>
        </w:rPr>
        <w:t>git commit -m “Updated 1.txt”</w:t>
      </w:r>
    </w:p>
    <w:p w14:paraId="1AE4276D" w14:textId="77777777" w:rsidR="000C5DA6" w:rsidRPr="00716969" w:rsidRDefault="000C5DA6" w:rsidP="000C5DA6">
      <w:pPr>
        <w:pStyle w:val="ListParagraph"/>
        <w:numPr>
          <w:ilvl w:val="0"/>
          <w:numId w:val="29"/>
        </w:numPr>
        <w:rPr>
          <w:b/>
          <w:bCs/>
        </w:rPr>
      </w:pPr>
      <w:r>
        <w:t xml:space="preserve">Now, </w:t>
      </w:r>
      <w:proofErr w:type="gramStart"/>
      <w:r>
        <w:t>Delete</w:t>
      </w:r>
      <w:proofErr w:type="gramEnd"/>
      <w:r>
        <w:t xml:space="preserve"> 2.txt and do: </w:t>
      </w:r>
      <w:r w:rsidRPr="00716969">
        <w:rPr>
          <w:b/>
          <w:bCs/>
        </w:rPr>
        <w:t>do: git rm 2.txt</w:t>
      </w:r>
      <w:r>
        <w:t xml:space="preserve"> and then, </w:t>
      </w:r>
      <w:r w:rsidRPr="00716969">
        <w:rPr>
          <w:b/>
          <w:bCs/>
        </w:rPr>
        <w:t>git commit -m “Deleted 2.txt”</w:t>
      </w:r>
    </w:p>
    <w:p w14:paraId="3DC951E5" w14:textId="77777777" w:rsidR="000C5DA6" w:rsidRDefault="000C5DA6" w:rsidP="000C5DA6">
      <w:pPr>
        <w:pStyle w:val="ListParagraph"/>
        <w:ind w:left="1128"/>
      </w:pPr>
    </w:p>
    <w:p w14:paraId="66CDAF9A" w14:textId="77777777" w:rsidR="00334DC2" w:rsidRDefault="000C5DA6" w:rsidP="000C5DA6">
      <w:pPr>
        <w:pStyle w:val="ListParagraph"/>
        <w:ind w:left="1128"/>
      </w:pPr>
      <w:r>
        <w:t xml:space="preserve">Now, </w:t>
      </w:r>
      <w:proofErr w:type="gramStart"/>
      <w:r>
        <w:t>do:</w:t>
      </w:r>
      <w:proofErr w:type="gramEnd"/>
      <w:r>
        <w:t xml:space="preserve"> </w:t>
      </w:r>
      <w:r w:rsidRPr="00334DC2">
        <w:rPr>
          <w:b/>
          <w:bCs/>
        </w:rPr>
        <w:t>git logs</w:t>
      </w:r>
      <w:r>
        <w:t xml:space="preserve"> (Save these logs). At this point, we have made 5 commits (5 hashes are there) and we have only 1.txt file with us. </w:t>
      </w:r>
      <w:proofErr w:type="spellStart"/>
      <w:proofErr w:type="gramStart"/>
      <w:r>
        <w:t>Lets</w:t>
      </w:r>
      <w:proofErr w:type="spellEnd"/>
      <w:proofErr w:type="gramEnd"/>
      <w:r>
        <w:t xml:space="preserve"> take the hash of (2), then do: </w:t>
      </w:r>
    </w:p>
    <w:p w14:paraId="6F579B1A" w14:textId="5B690410" w:rsidR="000C5DA6" w:rsidRPr="00334DC2" w:rsidRDefault="000C5DA6" w:rsidP="000C5DA6">
      <w:pPr>
        <w:pStyle w:val="ListParagraph"/>
        <w:ind w:left="1128"/>
        <w:rPr>
          <w:b/>
          <w:bCs/>
        </w:rPr>
      </w:pPr>
      <w:r w:rsidRPr="00334DC2">
        <w:rPr>
          <w:b/>
          <w:bCs/>
        </w:rPr>
        <w:t>git reset --</w:t>
      </w:r>
      <w:r w:rsidR="008163B0" w:rsidRPr="00334DC2">
        <w:rPr>
          <w:b/>
          <w:bCs/>
        </w:rPr>
        <w:t>hard</w:t>
      </w:r>
      <w:r w:rsidRPr="00334DC2">
        <w:rPr>
          <w:b/>
          <w:bCs/>
        </w:rPr>
        <w:t xml:space="preserve"> &lt;hash&gt;</w:t>
      </w:r>
    </w:p>
    <w:p w14:paraId="0EE61747" w14:textId="5AC5169B" w:rsidR="000C5DA6" w:rsidRDefault="000C5DA6" w:rsidP="000C5DA6">
      <w:pPr>
        <w:pStyle w:val="ListParagraph"/>
        <w:ind w:left="1128"/>
      </w:pPr>
      <w:r>
        <w:t>This brings the HEAD pointer to this commit and all changes after (2) are</w:t>
      </w:r>
      <w:r w:rsidR="008163B0">
        <w:t xml:space="preserve"> with git only as objects and are not brought to our Local or </w:t>
      </w:r>
      <w:r>
        <w:t>Staging.</w:t>
      </w:r>
    </w:p>
    <w:p w14:paraId="5601263A" w14:textId="05246AD2" w:rsidR="005F7E7A" w:rsidRDefault="005F7E7A" w:rsidP="000C5DA6">
      <w:pPr>
        <w:pStyle w:val="ListParagraph"/>
        <w:ind w:left="1128"/>
      </w:pPr>
    </w:p>
    <w:p w14:paraId="6122B568" w14:textId="648A2FD2" w:rsidR="005F7E7A" w:rsidRDefault="005F7E7A" w:rsidP="000C5DA6">
      <w:pPr>
        <w:pStyle w:val="ListParagraph"/>
        <w:ind w:left="1128"/>
      </w:pPr>
      <w:r>
        <w:t>We can always bring back the HEAD pointer to its original position by git reset –(soft/hard/mixed) &lt;latest hash&gt;</w:t>
      </w:r>
    </w:p>
    <w:p w14:paraId="73D0E53F" w14:textId="35906BFC" w:rsidR="009378BB" w:rsidRDefault="009378BB"/>
    <w:p w14:paraId="008B6A42" w14:textId="20450A12" w:rsidR="007D21CF" w:rsidRPr="00ED7092" w:rsidRDefault="001C33AB" w:rsidP="007D21CF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>
        <w:rPr>
          <w:highlight w:val="yellow"/>
          <w:u w:val="single"/>
        </w:rPr>
        <w:t xml:space="preserve">Project </w:t>
      </w:r>
      <w:proofErr w:type="gramStart"/>
      <w:r>
        <w:rPr>
          <w:highlight w:val="yellow"/>
          <w:u w:val="single"/>
        </w:rPr>
        <w:t xml:space="preserve">wise </w:t>
      </w:r>
      <w:r w:rsidR="007D21CF" w:rsidRPr="00ED7092">
        <w:rPr>
          <w:highlight w:val="yellow"/>
          <w:u w:val="single"/>
        </w:rPr>
        <w:t>.</w:t>
      </w:r>
      <w:proofErr w:type="spellStart"/>
      <w:r w:rsidR="007D21CF" w:rsidRPr="00ED7092">
        <w:rPr>
          <w:highlight w:val="yellow"/>
          <w:u w:val="single"/>
        </w:rPr>
        <w:t>gitignore</w:t>
      </w:r>
      <w:proofErr w:type="spellEnd"/>
      <w:proofErr w:type="gramEnd"/>
      <w:r w:rsidR="00ED7092">
        <w:rPr>
          <w:highlight w:val="yellow"/>
          <w:u w:val="single"/>
        </w:rPr>
        <w:t xml:space="preserve"> file</w:t>
      </w:r>
      <w:r>
        <w:rPr>
          <w:highlight w:val="yellow"/>
          <w:u w:val="single"/>
        </w:rPr>
        <w:t>s</w:t>
      </w:r>
      <w:r w:rsidR="006137FA">
        <w:rPr>
          <w:highlight w:val="yellow"/>
          <w:u w:val="single"/>
        </w:rPr>
        <w:t xml:space="preserve"> </w:t>
      </w:r>
    </w:p>
    <w:p w14:paraId="7CA1E781" w14:textId="627DEDE9" w:rsidR="007D21CF" w:rsidRDefault="007D21CF" w:rsidP="007D21CF">
      <w:pPr>
        <w:ind w:left="720"/>
      </w:pPr>
      <w:r>
        <w:t xml:space="preserve">Add a new file in project directory with name </w:t>
      </w:r>
      <w:proofErr w:type="gramStart"/>
      <w:r>
        <w:t>“.</w:t>
      </w:r>
      <w:proofErr w:type="spellStart"/>
      <w:r>
        <w:t>gitignore</w:t>
      </w:r>
      <w:proofErr w:type="spellEnd"/>
      <w:proofErr w:type="gramEnd"/>
      <w:r>
        <w:t>”</w:t>
      </w:r>
    </w:p>
    <w:p w14:paraId="141CE880" w14:textId="723C0756" w:rsidR="007D21CF" w:rsidRDefault="007D21CF" w:rsidP="007D21CF">
      <w:pPr>
        <w:ind w:left="720"/>
      </w:pPr>
      <w:r>
        <w:t>Now, we can tell git to ignore bunch of files by mentioning it in this file. We need to commit this file as well to repo.</w:t>
      </w:r>
    </w:p>
    <w:p w14:paraId="03F26F59" w14:textId="3E646743" w:rsidR="007D21CF" w:rsidRDefault="007D21CF" w:rsidP="007D21CF">
      <w:pPr>
        <w:ind w:left="720"/>
      </w:pPr>
      <w:r w:rsidRPr="007D21CF">
        <w:rPr>
          <w:noProof/>
        </w:rPr>
        <w:drawing>
          <wp:inline distT="0" distB="0" distL="0" distR="0" wp14:anchorId="3BB52816" wp14:editId="1CFE01CC">
            <wp:extent cx="2321560" cy="11633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6303"/>
                    <a:stretch/>
                  </pic:blipFill>
                  <pic:spPr bwMode="auto">
                    <a:xfrm>
                      <a:off x="0" y="0"/>
                      <a:ext cx="2354566" cy="117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C0E" w:rsidRPr="00714C0E">
        <w:rPr>
          <w:noProof/>
        </w:rPr>
        <w:drawing>
          <wp:inline distT="0" distB="0" distL="0" distR="0" wp14:anchorId="1C51069C" wp14:editId="41E11843">
            <wp:extent cx="2585720" cy="136652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9626"/>
                    <a:stretch/>
                  </pic:blipFill>
                  <pic:spPr bwMode="auto">
                    <a:xfrm>
                      <a:off x="0" y="0"/>
                      <a:ext cx="2610585" cy="137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85D8E" w14:textId="5DCB05BC" w:rsidR="00B636E9" w:rsidRDefault="00B636E9" w:rsidP="00B636E9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proofErr w:type="gramStart"/>
      <w:r w:rsidRPr="00ED7092">
        <w:rPr>
          <w:highlight w:val="yellow"/>
          <w:u w:val="single"/>
        </w:rPr>
        <w:lastRenderedPageBreak/>
        <w:t>.</w:t>
      </w:r>
      <w:proofErr w:type="spellStart"/>
      <w:r w:rsidRPr="00ED7092">
        <w:rPr>
          <w:highlight w:val="yellow"/>
          <w:u w:val="single"/>
        </w:rPr>
        <w:t>gitignore</w:t>
      </w:r>
      <w:proofErr w:type="gramEnd"/>
      <w:r>
        <w:rPr>
          <w:highlight w:val="yellow"/>
          <w:u w:val="single"/>
        </w:rPr>
        <w:t>_global</w:t>
      </w:r>
      <w:proofErr w:type="spellEnd"/>
      <w:r>
        <w:rPr>
          <w:highlight w:val="yellow"/>
          <w:u w:val="single"/>
        </w:rPr>
        <w:t xml:space="preserve"> file</w:t>
      </w:r>
    </w:p>
    <w:p w14:paraId="6014B435" w14:textId="0C24EDE5" w:rsidR="009378BB" w:rsidRDefault="0087347D" w:rsidP="0087347D">
      <w:pPr>
        <w:ind w:left="720"/>
      </w:pPr>
      <w:r>
        <w:t xml:space="preserve">Create </w:t>
      </w:r>
      <w:proofErr w:type="gramStart"/>
      <w:r>
        <w:t>a .</w:t>
      </w:r>
      <w:proofErr w:type="spellStart"/>
      <w:r>
        <w:t>gitignore</w:t>
      </w:r>
      <w:proofErr w:type="gramEnd"/>
      <w:r>
        <w:t>_global</w:t>
      </w:r>
      <w:proofErr w:type="spellEnd"/>
      <w:r>
        <w:t xml:space="preserve"> file. Add whate</w:t>
      </w:r>
      <w:r w:rsidR="008D169F">
        <w:t>v</w:t>
      </w:r>
      <w:r>
        <w:t>er you wish to ignore globally. Then do:</w:t>
      </w:r>
    </w:p>
    <w:p w14:paraId="06CEF634" w14:textId="0F498868" w:rsidR="0087347D" w:rsidRPr="00F7727D" w:rsidRDefault="0087347D" w:rsidP="0087347D">
      <w:pPr>
        <w:ind w:left="720"/>
        <w:rPr>
          <w:b/>
          <w:bCs/>
        </w:rPr>
      </w:pPr>
      <w:r w:rsidRPr="00F7727D">
        <w:rPr>
          <w:b/>
          <w:bCs/>
        </w:rPr>
        <w:t xml:space="preserve">Git config --global </w:t>
      </w:r>
      <w:proofErr w:type="spellStart"/>
      <w:proofErr w:type="gramStart"/>
      <w:r w:rsidRPr="00F7727D">
        <w:rPr>
          <w:b/>
          <w:bCs/>
        </w:rPr>
        <w:t>core.excludesfile</w:t>
      </w:r>
      <w:proofErr w:type="spellEnd"/>
      <w:proofErr w:type="gramEnd"/>
      <w:r w:rsidRPr="00F7727D">
        <w:rPr>
          <w:b/>
          <w:bCs/>
        </w:rPr>
        <w:t xml:space="preserve"> &lt;path to file like ~/.</w:t>
      </w:r>
      <w:proofErr w:type="spellStart"/>
      <w:r w:rsidRPr="00F7727D">
        <w:rPr>
          <w:b/>
          <w:bCs/>
        </w:rPr>
        <w:t>gitignore_global</w:t>
      </w:r>
      <w:proofErr w:type="spellEnd"/>
      <w:r w:rsidRPr="00F7727D">
        <w:rPr>
          <w:b/>
          <w:bCs/>
        </w:rPr>
        <w:t>&gt;</w:t>
      </w:r>
    </w:p>
    <w:p w14:paraId="0EA8C917" w14:textId="7C372F8C" w:rsidR="009378BB" w:rsidRDefault="009378BB"/>
    <w:p w14:paraId="6C2816E7" w14:textId="59037E4C" w:rsidR="009378BB" w:rsidRDefault="009378BB"/>
    <w:p w14:paraId="7611167A" w14:textId="33D519BC" w:rsidR="009378BB" w:rsidRPr="00594C62" w:rsidRDefault="00594C62" w:rsidP="00594C62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594C62">
        <w:rPr>
          <w:highlight w:val="yellow"/>
          <w:u w:val="single"/>
        </w:rPr>
        <w:t xml:space="preserve">Track empty Directory </w:t>
      </w:r>
      <w:proofErr w:type="gramStart"/>
      <w:r w:rsidRPr="00594C62">
        <w:rPr>
          <w:highlight w:val="yellow"/>
          <w:u w:val="single"/>
        </w:rPr>
        <w:t>using .</w:t>
      </w:r>
      <w:proofErr w:type="spellStart"/>
      <w:r w:rsidRPr="00594C62">
        <w:rPr>
          <w:highlight w:val="yellow"/>
          <w:u w:val="single"/>
        </w:rPr>
        <w:t>gitkeep</w:t>
      </w:r>
      <w:proofErr w:type="spellEnd"/>
      <w:proofErr w:type="gramEnd"/>
    </w:p>
    <w:p w14:paraId="54663965" w14:textId="1BFC92D8" w:rsidR="009378BB" w:rsidRDefault="00594C62" w:rsidP="00594C62">
      <w:pPr>
        <w:ind w:left="720"/>
      </w:pPr>
      <w:r>
        <w:t>By default, if you create a new directory in your project and do “</w:t>
      </w:r>
      <w:r w:rsidRPr="00594C62">
        <w:rPr>
          <w:b/>
          <w:bCs/>
        </w:rPr>
        <w:t>git status</w:t>
      </w:r>
      <w:r>
        <w:t xml:space="preserve">”. </w:t>
      </w:r>
      <w:proofErr w:type="gramStart"/>
      <w:r>
        <w:t>It</w:t>
      </w:r>
      <w:proofErr w:type="gramEnd"/>
      <w:r>
        <w:t xml:space="preserve"> </w:t>
      </w:r>
      <w:proofErr w:type="spellStart"/>
      <w:r>
        <w:t>wont</w:t>
      </w:r>
      <w:proofErr w:type="spellEnd"/>
      <w:r>
        <w:t xml:space="preserve"> track that directory. So, ideally, we also need to add either </w:t>
      </w:r>
      <w:proofErr w:type="gramStart"/>
      <w:r>
        <w:t>a .</w:t>
      </w:r>
      <w:proofErr w:type="spellStart"/>
      <w:r>
        <w:t>gitignore</w:t>
      </w:r>
      <w:proofErr w:type="spellEnd"/>
      <w:proofErr w:type="gramEnd"/>
      <w:r>
        <w:t xml:space="preserve"> file or .</w:t>
      </w:r>
      <w:proofErr w:type="spellStart"/>
      <w:r>
        <w:t>gitkeep</w:t>
      </w:r>
      <w:proofErr w:type="spellEnd"/>
      <w:r>
        <w:t xml:space="preserve"> file in it. Then, “</w:t>
      </w:r>
      <w:r w:rsidRPr="00594C62">
        <w:rPr>
          <w:b/>
          <w:bCs/>
        </w:rPr>
        <w:t>git status</w:t>
      </w:r>
      <w:r>
        <w:t>” tracks it.</w:t>
      </w:r>
      <w:r w:rsidR="00927F3D">
        <w:t xml:space="preserve"> We can keep </w:t>
      </w:r>
      <w:proofErr w:type="gramStart"/>
      <w:r w:rsidR="00927F3D">
        <w:t>these .</w:t>
      </w:r>
      <w:proofErr w:type="spellStart"/>
      <w:r w:rsidR="00927F3D">
        <w:t>gitignore</w:t>
      </w:r>
      <w:proofErr w:type="spellEnd"/>
      <w:proofErr w:type="gramEnd"/>
      <w:r w:rsidR="00927F3D">
        <w:t xml:space="preserve"> or .</w:t>
      </w:r>
      <w:proofErr w:type="spellStart"/>
      <w:r w:rsidR="00927F3D">
        <w:t>gitkeep</w:t>
      </w:r>
      <w:proofErr w:type="spellEnd"/>
      <w:r w:rsidR="00927F3D">
        <w:t xml:space="preserve"> files empty or put a comment.</w:t>
      </w:r>
    </w:p>
    <w:p w14:paraId="144DD789" w14:textId="7985B39F" w:rsidR="007E0478" w:rsidRDefault="007E0478" w:rsidP="007E0478"/>
    <w:p w14:paraId="1948CDEE" w14:textId="5C8F95F9" w:rsidR="007E0478" w:rsidRPr="0072226F" w:rsidRDefault="00476953" w:rsidP="00476953">
      <w:pPr>
        <w:pStyle w:val="ListParagraph"/>
        <w:numPr>
          <w:ilvl w:val="0"/>
          <w:numId w:val="25"/>
        </w:numPr>
        <w:rPr>
          <w:highlight w:val="yellow"/>
          <w:u w:val="single"/>
        </w:rPr>
      </w:pPr>
      <w:r w:rsidRPr="0072226F">
        <w:rPr>
          <w:highlight w:val="yellow"/>
          <w:u w:val="single"/>
        </w:rPr>
        <w:t>Tree in git</w:t>
      </w:r>
    </w:p>
    <w:p w14:paraId="0B796800" w14:textId="23B0F8DF" w:rsidR="00476953" w:rsidRDefault="00476953" w:rsidP="00476953">
      <w:pPr>
        <w:pStyle w:val="ListParagraph"/>
      </w:pPr>
      <w:r w:rsidRPr="0072226F">
        <w:rPr>
          <w:b/>
          <w:bCs/>
        </w:rPr>
        <w:t xml:space="preserve">Git ls-tree </w:t>
      </w:r>
      <w:r w:rsidR="006D5E57" w:rsidRPr="0072226F">
        <w:rPr>
          <w:b/>
          <w:bCs/>
        </w:rPr>
        <w:t>HEAD</w:t>
      </w:r>
      <w:r w:rsidR="00F0552A">
        <w:t xml:space="preserve"> (</w:t>
      </w:r>
      <w:r w:rsidR="005E681C">
        <w:t xml:space="preserve">Head points to last commit, hence it shows all pushed </w:t>
      </w:r>
      <w:r w:rsidR="00B11FD7">
        <w:t>files</w:t>
      </w:r>
      <w:r w:rsidR="005E681C">
        <w:t xml:space="preserve"> in last commit.</w:t>
      </w:r>
      <w:r w:rsidR="00F0552A">
        <w:t>)</w:t>
      </w:r>
    </w:p>
    <w:p w14:paraId="50163C69" w14:textId="19E55187" w:rsidR="00F0552A" w:rsidRDefault="00F0552A" w:rsidP="00476953">
      <w:pPr>
        <w:pStyle w:val="ListParagraph"/>
      </w:pPr>
      <w:r w:rsidRPr="0072226F">
        <w:rPr>
          <w:b/>
          <w:bCs/>
        </w:rPr>
        <w:t xml:space="preserve">Git ls-tree </w:t>
      </w:r>
      <w:r w:rsidR="00717AFE" w:rsidRPr="0072226F">
        <w:rPr>
          <w:b/>
          <w:bCs/>
        </w:rPr>
        <w:t>master</w:t>
      </w:r>
      <w:r w:rsidR="008F054F">
        <w:t xml:space="preserve"> (gives all files where HEAD points to in master branch)</w:t>
      </w:r>
    </w:p>
    <w:p w14:paraId="0D7555E7" w14:textId="4E4FFB18" w:rsidR="002D5DDC" w:rsidRDefault="002C0BD3" w:rsidP="00476953">
      <w:pPr>
        <w:pStyle w:val="ListParagraph"/>
      </w:pPr>
      <w:r w:rsidRPr="0072226F">
        <w:rPr>
          <w:b/>
          <w:bCs/>
        </w:rPr>
        <w:t>Git ls-tree master^ OR Git ls-tree master~1</w:t>
      </w:r>
      <w:r>
        <w:t xml:space="preserve"> (</w:t>
      </w:r>
      <w:r w:rsidR="008C28E5">
        <w:t>gives all files where last-1 commit points to in master branch</w:t>
      </w:r>
      <w:r>
        <w:t>)</w:t>
      </w:r>
    </w:p>
    <w:p w14:paraId="6D60A381" w14:textId="1461C91B" w:rsidR="00055B32" w:rsidRDefault="00055B32" w:rsidP="00476953">
      <w:pPr>
        <w:pStyle w:val="ListParagraph"/>
      </w:pPr>
      <w:r w:rsidRPr="0072226F">
        <w:rPr>
          <w:b/>
          <w:bCs/>
        </w:rPr>
        <w:t>Git ls-tree master^</w:t>
      </w:r>
      <w:r>
        <w:rPr>
          <w:b/>
          <w:bCs/>
        </w:rPr>
        <w:t>^ &lt;file or folder name&gt;/</w:t>
      </w:r>
      <w:r w:rsidRPr="0072226F">
        <w:rPr>
          <w:b/>
          <w:bCs/>
        </w:rPr>
        <w:t xml:space="preserve"> OR Git ls-tree master~</w:t>
      </w:r>
      <w:r>
        <w:rPr>
          <w:b/>
          <w:bCs/>
        </w:rPr>
        <w:t>2 &lt;file or folder name&gt;/</w:t>
      </w:r>
    </w:p>
    <w:p w14:paraId="391E25BD" w14:textId="77777777" w:rsidR="00717AFE" w:rsidRDefault="00717AFE" w:rsidP="00476953">
      <w:pPr>
        <w:pStyle w:val="ListParagraph"/>
      </w:pPr>
    </w:p>
    <w:p w14:paraId="39EE1E8E" w14:textId="77777777" w:rsidR="00594C62" w:rsidRDefault="00594C62"/>
    <w:p w14:paraId="1F654DA5" w14:textId="77777777" w:rsidR="00470ABF" w:rsidRDefault="005F1E72">
      <w:r>
        <w:t xml:space="preserve">Note: </w:t>
      </w:r>
    </w:p>
    <w:p w14:paraId="4C418712" w14:textId="7B80CADC" w:rsidR="00191ED8" w:rsidRDefault="005F1E72" w:rsidP="00470ABF">
      <w:pPr>
        <w:pStyle w:val="ListParagraph"/>
        <w:numPr>
          <w:ilvl w:val="0"/>
          <w:numId w:val="26"/>
        </w:numPr>
      </w:pPr>
      <w:r>
        <w:t>HEAD always points to the la</w:t>
      </w:r>
      <w:r w:rsidR="00B84FC8">
        <w:t>s</w:t>
      </w:r>
      <w:r>
        <w:t>t</w:t>
      </w:r>
      <w:r w:rsidR="00B84FC8">
        <w:t>/latest</w:t>
      </w:r>
      <w:r>
        <w:t xml:space="preserve"> commit in the repository of a </w:t>
      </w:r>
      <w:proofErr w:type="gramStart"/>
      <w:r>
        <w:t>checked out</w:t>
      </w:r>
      <w:proofErr w:type="gramEnd"/>
      <w:r>
        <w:t xml:space="preserve"> branch.</w:t>
      </w:r>
      <w:r w:rsidR="00470ABF">
        <w:t xml:space="preserve"> </w:t>
      </w:r>
      <w:r w:rsidR="00191ED8">
        <w:t xml:space="preserve">So, we can even </w:t>
      </w:r>
      <w:proofErr w:type="gramStart"/>
      <w:r w:rsidR="00191ED8">
        <w:t>do:</w:t>
      </w:r>
      <w:proofErr w:type="gramEnd"/>
      <w:r w:rsidR="00191ED8">
        <w:t xml:space="preserve"> </w:t>
      </w:r>
      <w:r w:rsidR="00191ED8" w:rsidRPr="00470ABF">
        <w:rPr>
          <w:b/>
          <w:bCs/>
        </w:rPr>
        <w:t xml:space="preserve"> git log HEAD </w:t>
      </w:r>
      <w:r w:rsidR="00191ED8">
        <w:t>(gives us the last commit details)</w:t>
      </w:r>
    </w:p>
    <w:p w14:paraId="574D8B4D" w14:textId="56F05E43" w:rsidR="002A3C7E" w:rsidRPr="00191ED8" w:rsidRDefault="002A3C7E"/>
    <w:p w14:paraId="23F84F2F" w14:textId="6CE71D66" w:rsidR="00374C7C" w:rsidRDefault="00374C7C"/>
    <w:p w14:paraId="632C647A" w14:textId="39177E67" w:rsidR="00374C7C" w:rsidRDefault="00374C7C"/>
    <w:p w14:paraId="55590657" w14:textId="5355180A" w:rsidR="00374C7C" w:rsidRDefault="00374C7C"/>
    <w:p w14:paraId="028808B6" w14:textId="5C2C3E13" w:rsidR="00374C7C" w:rsidRDefault="00205696" w:rsidP="00205696">
      <w:pPr>
        <w:ind w:left="2880" w:firstLine="720"/>
        <w:rPr>
          <w:b/>
          <w:bCs/>
          <w:u w:val="single"/>
        </w:rPr>
      </w:pPr>
      <w:r w:rsidRPr="00205696">
        <w:rPr>
          <w:b/>
          <w:bCs/>
          <w:u w:val="single"/>
        </w:rPr>
        <w:t>Remote</w:t>
      </w:r>
      <w:r w:rsidR="00405368">
        <w:rPr>
          <w:b/>
          <w:bCs/>
          <w:u w:val="single"/>
        </w:rPr>
        <w:t xml:space="preserve"> Server</w:t>
      </w:r>
    </w:p>
    <w:p w14:paraId="70631521" w14:textId="7E6F7588" w:rsidR="009E47CB" w:rsidRDefault="009E47CB" w:rsidP="00205696">
      <w:pPr>
        <w:ind w:left="2880" w:firstLine="720"/>
        <w:rPr>
          <w:b/>
          <w:bCs/>
          <w:u w:val="single"/>
        </w:rPr>
      </w:pPr>
    </w:p>
    <w:p w14:paraId="2BF5B005" w14:textId="42B643FC" w:rsidR="009E47CB" w:rsidRDefault="00D71DB4" w:rsidP="009E47CB">
      <w:pPr>
        <w:rPr>
          <w:b/>
          <w:bCs/>
          <w:u w:val="single"/>
        </w:rPr>
      </w:pPr>
      <w:r>
        <w:rPr>
          <w:b/>
          <w:bCs/>
          <w:u w:val="single"/>
        </w:rPr>
        <w:t>PUSH</w:t>
      </w:r>
    </w:p>
    <w:p w14:paraId="14FCDB6B" w14:textId="286E5669" w:rsidR="009E47CB" w:rsidRDefault="009E47CB" w:rsidP="009E47CB">
      <w:pPr>
        <w:rPr>
          <w:b/>
          <w:bCs/>
          <w:u w:val="single"/>
        </w:rPr>
      </w:pPr>
      <w:r w:rsidRPr="009E47CB">
        <w:rPr>
          <w:b/>
          <w:bCs/>
          <w:noProof/>
          <w:u w:val="single"/>
        </w:rPr>
        <w:drawing>
          <wp:inline distT="0" distB="0" distL="0" distR="0" wp14:anchorId="04B0BCB6" wp14:editId="4010F8BC">
            <wp:extent cx="3419217" cy="1653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63"/>
                    <a:stretch/>
                  </pic:blipFill>
                  <pic:spPr bwMode="auto">
                    <a:xfrm>
                      <a:off x="0" y="0"/>
                      <a:ext cx="3479694" cy="168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50055" w14:textId="1CFA6CC3" w:rsidR="00205696" w:rsidRDefault="00205696" w:rsidP="00205696">
      <w:pPr>
        <w:rPr>
          <w:b/>
          <w:bCs/>
          <w:u w:val="single"/>
        </w:rPr>
      </w:pPr>
    </w:p>
    <w:p w14:paraId="4E2B2AF0" w14:textId="205AFEEE" w:rsidR="00205696" w:rsidRPr="00205696" w:rsidRDefault="004D5104" w:rsidP="00205696">
      <w:r w:rsidRPr="004D5104">
        <w:rPr>
          <w:noProof/>
        </w:rPr>
        <w:lastRenderedPageBreak/>
        <w:drawing>
          <wp:inline distT="0" distB="0" distL="0" distR="0" wp14:anchorId="11FF4ABC" wp14:editId="626D4BD6">
            <wp:extent cx="3429000" cy="1560424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4092" cy="15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104">
        <w:rPr>
          <w:noProof/>
        </w:rPr>
        <w:drawing>
          <wp:inline distT="0" distB="0" distL="0" distR="0" wp14:anchorId="5DF2BF6F" wp14:editId="7D59FC36">
            <wp:extent cx="3355888" cy="1562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5573" cy="158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34AC" w14:textId="41568A3E" w:rsidR="00374C7C" w:rsidRDefault="00374C7C"/>
    <w:p w14:paraId="30024B9C" w14:textId="631B6667" w:rsidR="00374C7C" w:rsidRDefault="00374C7C"/>
    <w:p w14:paraId="2D34693E" w14:textId="4EB6319C" w:rsidR="00374C7C" w:rsidRDefault="00374C7C"/>
    <w:p w14:paraId="3E9A0F74" w14:textId="126CB05D" w:rsidR="00374C7C" w:rsidRPr="00D71DB4" w:rsidRDefault="00D71DB4">
      <w:pPr>
        <w:rPr>
          <w:b/>
          <w:bCs/>
          <w:u w:val="single"/>
        </w:rPr>
      </w:pPr>
      <w:r w:rsidRPr="00D71DB4">
        <w:rPr>
          <w:b/>
          <w:bCs/>
          <w:u w:val="single"/>
        </w:rPr>
        <w:t>FETCH</w:t>
      </w:r>
    </w:p>
    <w:p w14:paraId="07350225" w14:textId="179FEEA8" w:rsidR="00374C7C" w:rsidRDefault="00374C7C"/>
    <w:p w14:paraId="6D9352C2" w14:textId="78F760D5" w:rsidR="00374C7C" w:rsidRDefault="000662E7">
      <w:r w:rsidRPr="000662E7">
        <w:rPr>
          <w:noProof/>
        </w:rPr>
        <w:drawing>
          <wp:inline distT="0" distB="0" distL="0" distR="0" wp14:anchorId="454AC2E4" wp14:editId="014D0565">
            <wp:extent cx="3041015" cy="1740137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9682" cy="174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C46A" w14:textId="4FC347D2" w:rsidR="00374C7C" w:rsidRDefault="009D0EFE">
      <w:r w:rsidRPr="009D0EFE">
        <w:rPr>
          <w:noProof/>
        </w:rPr>
        <w:drawing>
          <wp:inline distT="0" distB="0" distL="0" distR="0" wp14:anchorId="617FE017" wp14:editId="322EFD97">
            <wp:extent cx="3238107" cy="174498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5756" cy="17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2573" w14:textId="58206A6E" w:rsidR="009D0EFE" w:rsidRDefault="009D0EFE">
      <w:r w:rsidRPr="009D0EFE">
        <w:rPr>
          <w:noProof/>
        </w:rPr>
        <w:lastRenderedPageBreak/>
        <w:drawing>
          <wp:inline distT="0" distB="0" distL="0" distR="0" wp14:anchorId="6E9FD82C" wp14:editId="74E91CE9">
            <wp:extent cx="3205381" cy="1760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9138" cy="17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6445" w14:textId="3DD69C34" w:rsidR="000662E7" w:rsidRDefault="000662E7"/>
    <w:p w14:paraId="6D3359A5" w14:textId="2244E63F" w:rsidR="003043F8" w:rsidRDefault="003043F8"/>
    <w:p w14:paraId="29A38569" w14:textId="77777777" w:rsidR="00053340" w:rsidRDefault="00053340" w:rsidP="00053340">
      <w:pPr>
        <w:pStyle w:val="ListParagraph"/>
        <w:ind w:left="2160" w:firstLine="720"/>
      </w:pPr>
    </w:p>
    <w:p w14:paraId="58192549" w14:textId="77777777" w:rsidR="00053340" w:rsidRDefault="00053340" w:rsidP="00053340">
      <w:pPr>
        <w:pStyle w:val="ListParagraph"/>
        <w:ind w:left="2160" w:firstLine="720"/>
      </w:pPr>
    </w:p>
    <w:p w14:paraId="55DAA6BE" w14:textId="77777777" w:rsidR="00053340" w:rsidRDefault="00053340" w:rsidP="00053340">
      <w:pPr>
        <w:pStyle w:val="ListParagraph"/>
        <w:ind w:left="2160" w:firstLine="720"/>
      </w:pPr>
    </w:p>
    <w:p w14:paraId="49F8F712" w14:textId="77777777" w:rsidR="00053340" w:rsidRDefault="00053340" w:rsidP="00053340">
      <w:pPr>
        <w:pStyle w:val="ListParagraph"/>
        <w:ind w:left="2160" w:firstLine="720"/>
      </w:pPr>
    </w:p>
    <w:p w14:paraId="69C5CCC3" w14:textId="77777777" w:rsidR="00053340" w:rsidRDefault="00053340" w:rsidP="00053340">
      <w:pPr>
        <w:pStyle w:val="ListParagraph"/>
        <w:ind w:left="2160" w:firstLine="720"/>
      </w:pPr>
    </w:p>
    <w:p w14:paraId="03F2AD9F" w14:textId="77777777" w:rsidR="00053340" w:rsidRDefault="00053340" w:rsidP="00053340">
      <w:pPr>
        <w:pStyle w:val="ListParagraph"/>
        <w:ind w:left="2160" w:firstLine="720"/>
      </w:pPr>
    </w:p>
    <w:p w14:paraId="3BE6BBF8" w14:textId="77777777" w:rsidR="00053340" w:rsidRDefault="00053340" w:rsidP="00053340">
      <w:pPr>
        <w:pStyle w:val="ListParagraph"/>
        <w:ind w:left="2160" w:firstLine="720"/>
      </w:pPr>
    </w:p>
    <w:p w14:paraId="4B2B6D58" w14:textId="77777777" w:rsidR="00053340" w:rsidRDefault="00053340" w:rsidP="00053340">
      <w:pPr>
        <w:pStyle w:val="ListParagraph"/>
        <w:ind w:left="2160" w:firstLine="720"/>
      </w:pPr>
    </w:p>
    <w:p w14:paraId="22AFDC99" w14:textId="1105EBFA" w:rsidR="00595FE3" w:rsidRDefault="00053340" w:rsidP="00053340">
      <w:pPr>
        <w:pStyle w:val="ListParagraph"/>
        <w:ind w:left="2160" w:firstLine="720"/>
        <w:rPr>
          <w:b/>
          <w:bCs/>
          <w:u w:val="single"/>
        </w:rPr>
      </w:pPr>
      <w:r w:rsidRPr="00053340">
        <w:rPr>
          <w:b/>
          <w:bCs/>
          <w:u w:val="single"/>
        </w:rPr>
        <w:t xml:space="preserve">Sample </w:t>
      </w:r>
      <w:proofErr w:type="gramStart"/>
      <w:r w:rsidRPr="00053340">
        <w:rPr>
          <w:b/>
          <w:bCs/>
          <w:u w:val="single"/>
        </w:rPr>
        <w:t>Work Flow</w:t>
      </w:r>
      <w:proofErr w:type="gramEnd"/>
    </w:p>
    <w:p w14:paraId="2B3A834E" w14:textId="065DC8C9" w:rsidR="00053340" w:rsidRDefault="00053340" w:rsidP="00053340">
      <w:pPr>
        <w:pStyle w:val="ListParagraph"/>
        <w:ind w:left="2160" w:firstLine="720"/>
        <w:rPr>
          <w:b/>
          <w:bCs/>
          <w:u w:val="single"/>
        </w:rPr>
      </w:pPr>
    </w:p>
    <w:p w14:paraId="56EC7553" w14:textId="7E1436BB" w:rsidR="00ED3618" w:rsidRDefault="00ED3618" w:rsidP="00ED3618">
      <w:pPr>
        <w:rPr>
          <w:b/>
          <w:bCs/>
          <w:u w:val="single"/>
        </w:rPr>
      </w:pPr>
      <w:r w:rsidRPr="00ED3618">
        <w:rPr>
          <w:b/>
          <w:bCs/>
          <w:noProof/>
          <w:u w:val="single"/>
        </w:rPr>
        <w:drawing>
          <wp:inline distT="0" distB="0" distL="0" distR="0" wp14:anchorId="109F0D1D" wp14:editId="3B336B8F">
            <wp:extent cx="6745337" cy="3825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8613" cy="382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AE40" w14:textId="451DB314" w:rsidR="00A1097C" w:rsidRDefault="00A1097C" w:rsidP="00ED3618">
      <w:pPr>
        <w:rPr>
          <w:b/>
          <w:bCs/>
          <w:u w:val="single"/>
        </w:rPr>
      </w:pPr>
    </w:p>
    <w:p w14:paraId="1F6BDA56" w14:textId="02274942" w:rsidR="00A1097C" w:rsidRPr="00ED3618" w:rsidRDefault="00A1097C" w:rsidP="00ED3618">
      <w:pPr>
        <w:rPr>
          <w:b/>
          <w:bCs/>
          <w:u w:val="single"/>
        </w:rPr>
      </w:pPr>
      <w:r w:rsidRPr="00A1097C">
        <w:rPr>
          <w:b/>
          <w:bCs/>
          <w:noProof/>
          <w:u w:val="single"/>
        </w:rPr>
        <w:lastRenderedPageBreak/>
        <w:drawing>
          <wp:inline distT="0" distB="0" distL="0" distR="0" wp14:anchorId="38321170" wp14:editId="43486677">
            <wp:extent cx="5943600" cy="3228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5E4A" w14:textId="47FB58A2" w:rsidR="00053340" w:rsidRDefault="00053340" w:rsidP="00053340">
      <w:pPr>
        <w:rPr>
          <w:b/>
          <w:bCs/>
          <w:u w:val="single"/>
        </w:rPr>
      </w:pPr>
      <w:r w:rsidRPr="00053340">
        <w:rPr>
          <w:b/>
          <w:bCs/>
          <w:noProof/>
          <w:u w:val="single"/>
        </w:rPr>
        <w:drawing>
          <wp:inline distT="0" distB="0" distL="0" distR="0" wp14:anchorId="0268BB8D" wp14:editId="3460AD5A">
            <wp:extent cx="5943600" cy="3017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127A" w14:textId="35C57AB5" w:rsidR="003E24CD" w:rsidRDefault="003E24CD" w:rsidP="00053340">
      <w:pPr>
        <w:rPr>
          <w:b/>
          <w:bCs/>
          <w:u w:val="single"/>
        </w:rPr>
      </w:pPr>
    </w:p>
    <w:p w14:paraId="740147EB" w14:textId="021CAC95" w:rsidR="003E24CD" w:rsidRDefault="003E24CD" w:rsidP="003E24CD">
      <w:pPr>
        <w:pStyle w:val="Heading1"/>
      </w:pPr>
      <w:r w:rsidRPr="003E24CD">
        <w:t>Update a Fork with Original repo updates</w:t>
      </w:r>
    </w:p>
    <w:p w14:paraId="211576F2" w14:textId="6C7625DB" w:rsidR="003E24CD" w:rsidRDefault="003E24CD" w:rsidP="003E24CD">
      <w:r>
        <w:t xml:space="preserve">Git clone &lt;forked repo </w:t>
      </w:r>
      <w:proofErr w:type="spellStart"/>
      <w:r w:rsidR="004646F5">
        <w:t>url</w:t>
      </w:r>
      <w:proofErr w:type="spellEnd"/>
      <w:r>
        <w:t>&gt;</w:t>
      </w:r>
    </w:p>
    <w:p w14:paraId="0B9730C8" w14:textId="2730DF8C" w:rsidR="00D16788" w:rsidRDefault="00D16788" w:rsidP="003E24CD">
      <w:r>
        <w:t>Git branch -a (note that we are in origin’s master right now)</w:t>
      </w:r>
    </w:p>
    <w:p w14:paraId="599E8542" w14:textId="59BD4B23" w:rsidR="003E24CD" w:rsidRDefault="003E24CD" w:rsidP="003E24CD">
      <w:r>
        <w:t xml:space="preserve">Git </w:t>
      </w:r>
      <w:proofErr w:type="gramStart"/>
      <w:r>
        <w:t>remote -v</w:t>
      </w:r>
      <w:proofErr w:type="gramEnd"/>
      <w:r>
        <w:t xml:space="preserve"> (shows that forked repo is added with remote as Origin)</w:t>
      </w:r>
    </w:p>
    <w:p w14:paraId="4DF86125" w14:textId="38195A49" w:rsidR="003E24CD" w:rsidRDefault="004646F5" w:rsidP="003E24CD">
      <w:r>
        <w:t xml:space="preserve">Git </w:t>
      </w:r>
      <w:proofErr w:type="gramStart"/>
      <w:r>
        <w:t>remote</w:t>
      </w:r>
      <w:proofErr w:type="gramEnd"/>
      <w:r>
        <w:t xml:space="preserve"> add upstream &lt;original parent repo </w:t>
      </w:r>
      <w:proofErr w:type="spellStart"/>
      <w:r>
        <w:t>url</w:t>
      </w:r>
      <w:proofErr w:type="spellEnd"/>
      <w:r>
        <w:t>&gt;</w:t>
      </w:r>
    </w:p>
    <w:p w14:paraId="3FA97C23" w14:textId="6D19F251" w:rsidR="004646F5" w:rsidRDefault="004646F5" w:rsidP="003E24CD">
      <w:r>
        <w:t xml:space="preserve">Git </w:t>
      </w:r>
      <w:proofErr w:type="gramStart"/>
      <w:r>
        <w:t>remote -v</w:t>
      </w:r>
      <w:proofErr w:type="gramEnd"/>
      <w:r>
        <w:t xml:space="preserve"> (now it shows that forked repo is added</w:t>
      </w:r>
      <w:r w:rsidR="00183081">
        <w:t xml:space="preserve"> with remote as origin but original as upstream</w:t>
      </w:r>
      <w:r>
        <w:t>)</w:t>
      </w:r>
    </w:p>
    <w:p w14:paraId="60EF7D05" w14:textId="6FD7514F" w:rsidR="00183081" w:rsidRDefault="00183081" w:rsidP="003E24CD">
      <w:r>
        <w:t xml:space="preserve">Git fetch </w:t>
      </w:r>
      <w:r w:rsidR="0020516C">
        <w:t>upstream (fetches original repo)</w:t>
      </w:r>
    </w:p>
    <w:p w14:paraId="37A5F202" w14:textId="087502E5" w:rsidR="008E0BC5" w:rsidRDefault="008E0BC5" w:rsidP="003E24CD">
      <w:r>
        <w:t xml:space="preserve">Git merge upstream/master </w:t>
      </w:r>
      <w:proofErr w:type="spellStart"/>
      <w:r>
        <w:t>master</w:t>
      </w:r>
      <w:proofErr w:type="spellEnd"/>
      <w:r w:rsidR="00665420">
        <w:t xml:space="preserve"> (merges upstream/master branch with ou</w:t>
      </w:r>
      <w:r w:rsidR="009B32A3">
        <w:t xml:space="preserve">r </w:t>
      </w:r>
      <w:r w:rsidR="00665420">
        <w:t>origin master branch)</w:t>
      </w:r>
    </w:p>
    <w:p w14:paraId="0BFCB96D" w14:textId="5B34E02B" w:rsidR="001946EF" w:rsidRDefault="001946EF" w:rsidP="003E24CD">
      <w:r>
        <w:lastRenderedPageBreak/>
        <w:t xml:space="preserve">Git status (shows that our forked repo </w:t>
      </w:r>
      <w:r w:rsidR="00C52F22">
        <w:t xml:space="preserve">origin/master </w:t>
      </w:r>
      <w:r>
        <w:t>is ahead in commits</w:t>
      </w:r>
      <w:r w:rsidR="00C52F22">
        <w:t xml:space="preserve"> because it now has updates from upstream parent repo also</w:t>
      </w:r>
      <w:r>
        <w:t>)</w:t>
      </w:r>
    </w:p>
    <w:p w14:paraId="1688ACF6" w14:textId="7B0D6FD8" w:rsidR="00C52F22" w:rsidRDefault="00EF330F" w:rsidP="003E24CD">
      <w:r>
        <w:t>Git push</w:t>
      </w:r>
      <w:r w:rsidR="002E66BD">
        <w:t xml:space="preserve"> origin </w:t>
      </w:r>
      <w:proofErr w:type="spellStart"/>
      <w:proofErr w:type="gramStart"/>
      <w:r w:rsidR="002E66BD">
        <w:t>master:master</w:t>
      </w:r>
      <w:proofErr w:type="spellEnd"/>
      <w:proofErr w:type="gramEnd"/>
      <w:r w:rsidR="00E34916">
        <w:t xml:space="preserve"> (updates the forked repo with the local repo changes</w:t>
      </w:r>
      <w:r w:rsidR="00A423AF">
        <w:t xml:space="preserve"> which eventually makes it even with parent repo</w:t>
      </w:r>
      <w:r w:rsidR="00E34916">
        <w:t>)</w:t>
      </w:r>
    </w:p>
    <w:p w14:paraId="4D88AB60" w14:textId="0F237019" w:rsidR="00FE2969" w:rsidRDefault="00FE2969" w:rsidP="003E24CD"/>
    <w:p w14:paraId="5D9029F9" w14:textId="4CB2278B" w:rsidR="00FE2969" w:rsidRDefault="00FE2969" w:rsidP="003E24CD"/>
    <w:p w14:paraId="08391AC9" w14:textId="77777777" w:rsidR="00EE07D7" w:rsidRDefault="000544CE" w:rsidP="00EE07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rPr>
          <w:rFonts w:ascii="Courier New" w:eastAsia="Times New Roman" w:hAnsi="Courier New" w:cs="Courier New"/>
          <w:color w:val="333333"/>
          <w:sz w:val="20"/>
          <w:szCs w:val="20"/>
          <w:lang w:val="en-IN" w:eastAsia="en-GB"/>
        </w:rPr>
      </w:pPr>
      <w:r w:rsidRPr="000544CE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8F8F8"/>
          <w:lang w:val="en-IN" w:eastAsia="en-GB"/>
        </w:rPr>
        <w:t>git remote add</w:t>
      </w:r>
      <w:r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8F8F8"/>
          <w:lang w:val="en-IN" w:eastAsia="en-GB"/>
        </w:rPr>
        <w:t xml:space="preserve"> upstream &lt;</w:t>
      </w: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8F8F8"/>
          <w:lang w:val="en-IN" w:eastAsia="en-GB"/>
        </w:rPr>
        <w:t>url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8F8F8"/>
          <w:lang w:val="en-IN" w:eastAsia="en-GB"/>
        </w:rPr>
        <w:t>&gt;</w:t>
      </w:r>
    </w:p>
    <w:p w14:paraId="2A1DDDB7" w14:textId="44839D5F" w:rsidR="00FE2969" w:rsidRPr="00FE2969" w:rsidRDefault="00FE2969" w:rsidP="00EE07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rPr>
          <w:rFonts w:ascii="Courier New" w:eastAsia="Times New Roman" w:hAnsi="Courier New" w:cs="Courier New"/>
          <w:color w:val="333333"/>
          <w:sz w:val="20"/>
          <w:szCs w:val="20"/>
          <w:lang w:val="en-IN" w:eastAsia="en-GB"/>
        </w:rPr>
      </w:pPr>
      <w:r w:rsidRPr="00FE2969">
        <w:rPr>
          <w:rFonts w:ascii="Monaco" w:eastAsia="Times New Roman" w:hAnsi="Monaco" w:cs="Courier New"/>
          <w:color w:val="1D1C1D"/>
          <w:sz w:val="18"/>
          <w:szCs w:val="18"/>
          <w:lang w:val="en-IN" w:eastAsia="en-GB"/>
        </w:rPr>
        <w:t>git pull --rebase upstream main</w:t>
      </w:r>
    </w:p>
    <w:p w14:paraId="6E6F3553" w14:textId="77777777" w:rsidR="00FE2969" w:rsidRPr="003E24CD" w:rsidRDefault="00FE2969" w:rsidP="003E24CD"/>
    <w:sectPr w:rsidR="00FE2969" w:rsidRPr="003E24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34220" w14:textId="77777777" w:rsidR="00C749DB" w:rsidRDefault="00C749DB" w:rsidP="00AB2CBA">
      <w:r>
        <w:separator/>
      </w:r>
    </w:p>
  </w:endnote>
  <w:endnote w:type="continuationSeparator" w:id="0">
    <w:p w14:paraId="351C427A" w14:textId="77777777" w:rsidR="00C749DB" w:rsidRDefault="00C749DB" w:rsidP="00AB2C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68C93" w14:textId="77777777" w:rsidR="00C749DB" w:rsidRDefault="00C749DB" w:rsidP="00AB2CBA">
      <w:r>
        <w:separator/>
      </w:r>
    </w:p>
  </w:footnote>
  <w:footnote w:type="continuationSeparator" w:id="0">
    <w:p w14:paraId="3EFE5416" w14:textId="77777777" w:rsidR="00C749DB" w:rsidRDefault="00C749DB" w:rsidP="00AB2C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9162013"/>
    <w:multiLevelType w:val="hybridMultilevel"/>
    <w:tmpl w:val="52142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C17277C"/>
    <w:multiLevelType w:val="hybridMultilevel"/>
    <w:tmpl w:val="C8888C2E"/>
    <w:lvl w:ilvl="0" w:tplc="93A6EB92">
      <w:start w:val="1"/>
      <w:numFmt w:val="decimal"/>
      <w:lvlText w:val="%1)"/>
      <w:lvlJc w:val="left"/>
      <w:pPr>
        <w:ind w:left="112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17" w15:restartNumberingAfterBreak="0">
    <w:nsid w:val="2E35743D"/>
    <w:multiLevelType w:val="hybridMultilevel"/>
    <w:tmpl w:val="C8888C2E"/>
    <w:lvl w:ilvl="0" w:tplc="93A6EB92">
      <w:start w:val="1"/>
      <w:numFmt w:val="decimal"/>
      <w:lvlText w:val="%1)"/>
      <w:lvlJc w:val="left"/>
      <w:pPr>
        <w:ind w:left="112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18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5047712"/>
    <w:multiLevelType w:val="hybridMultilevel"/>
    <w:tmpl w:val="DB3082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4B275835"/>
    <w:multiLevelType w:val="hybridMultilevel"/>
    <w:tmpl w:val="744C1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4B424D"/>
    <w:multiLevelType w:val="hybridMultilevel"/>
    <w:tmpl w:val="C8888C2E"/>
    <w:lvl w:ilvl="0" w:tplc="93A6EB92">
      <w:start w:val="1"/>
      <w:numFmt w:val="decimal"/>
      <w:lvlText w:val="%1)"/>
      <w:lvlJc w:val="left"/>
      <w:pPr>
        <w:ind w:left="112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25" w15:restartNumberingAfterBreak="0">
    <w:nsid w:val="58724CBA"/>
    <w:multiLevelType w:val="hybridMultilevel"/>
    <w:tmpl w:val="812AB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8" w15:restartNumberingAfterBreak="0">
    <w:nsid w:val="645D2082"/>
    <w:multiLevelType w:val="hybridMultilevel"/>
    <w:tmpl w:val="57DA9D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1BD21DF"/>
    <w:multiLevelType w:val="hybridMultilevel"/>
    <w:tmpl w:val="46B61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FD4A76"/>
    <w:multiLevelType w:val="hybridMultilevel"/>
    <w:tmpl w:val="21E49F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3E1A4F"/>
    <w:multiLevelType w:val="hybridMultilevel"/>
    <w:tmpl w:val="EE026022"/>
    <w:lvl w:ilvl="0" w:tplc="E110DC3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565137731">
    <w:abstractNumId w:val="26"/>
  </w:num>
  <w:num w:numId="2" w16cid:durableId="766077580">
    <w:abstractNumId w:val="12"/>
  </w:num>
  <w:num w:numId="3" w16cid:durableId="1240409214">
    <w:abstractNumId w:val="10"/>
  </w:num>
  <w:num w:numId="4" w16cid:durableId="475875372">
    <w:abstractNumId w:val="29"/>
  </w:num>
  <w:num w:numId="5" w16cid:durableId="1882747353">
    <w:abstractNumId w:val="13"/>
  </w:num>
  <w:num w:numId="6" w16cid:durableId="664747774">
    <w:abstractNumId w:val="19"/>
  </w:num>
  <w:num w:numId="7" w16cid:durableId="1752237259">
    <w:abstractNumId w:val="22"/>
  </w:num>
  <w:num w:numId="8" w16cid:durableId="1502039491">
    <w:abstractNumId w:val="9"/>
  </w:num>
  <w:num w:numId="9" w16cid:durableId="1278946848">
    <w:abstractNumId w:val="7"/>
  </w:num>
  <w:num w:numId="10" w16cid:durableId="1564488588">
    <w:abstractNumId w:val="6"/>
  </w:num>
  <w:num w:numId="11" w16cid:durableId="181016390">
    <w:abstractNumId w:val="5"/>
  </w:num>
  <w:num w:numId="12" w16cid:durableId="272637294">
    <w:abstractNumId w:val="4"/>
  </w:num>
  <w:num w:numId="13" w16cid:durableId="1097021423">
    <w:abstractNumId w:val="8"/>
  </w:num>
  <w:num w:numId="14" w16cid:durableId="1762216606">
    <w:abstractNumId w:val="3"/>
  </w:num>
  <w:num w:numId="15" w16cid:durableId="1645813242">
    <w:abstractNumId w:val="2"/>
  </w:num>
  <w:num w:numId="16" w16cid:durableId="2001738950">
    <w:abstractNumId w:val="1"/>
  </w:num>
  <w:num w:numId="17" w16cid:durableId="334646785">
    <w:abstractNumId w:val="0"/>
  </w:num>
  <w:num w:numId="18" w16cid:durableId="1428579379">
    <w:abstractNumId w:val="15"/>
  </w:num>
  <w:num w:numId="19" w16cid:durableId="1536891377">
    <w:abstractNumId w:val="18"/>
  </w:num>
  <w:num w:numId="20" w16cid:durableId="1555238027">
    <w:abstractNumId w:val="27"/>
  </w:num>
  <w:num w:numId="21" w16cid:durableId="1241596070">
    <w:abstractNumId w:val="20"/>
  </w:num>
  <w:num w:numId="22" w16cid:durableId="1062220226">
    <w:abstractNumId w:val="11"/>
  </w:num>
  <w:num w:numId="23" w16cid:durableId="677466380">
    <w:abstractNumId w:val="33"/>
  </w:num>
  <w:num w:numId="24" w16cid:durableId="1593779103">
    <w:abstractNumId w:val="31"/>
  </w:num>
  <w:num w:numId="25" w16cid:durableId="404572845">
    <w:abstractNumId w:val="32"/>
  </w:num>
  <w:num w:numId="26" w16cid:durableId="1298410658">
    <w:abstractNumId w:val="21"/>
  </w:num>
  <w:num w:numId="27" w16cid:durableId="1246568955">
    <w:abstractNumId w:val="24"/>
  </w:num>
  <w:num w:numId="28" w16cid:durableId="1626622705">
    <w:abstractNumId w:val="17"/>
  </w:num>
  <w:num w:numId="29" w16cid:durableId="324474447">
    <w:abstractNumId w:val="16"/>
  </w:num>
  <w:num w:numId="30" w16cid:durableId="2103141290">
    <w:abstractNumId w:val="25"/>
  </w:num>
  <w:num w:numId="31" w16cid:durableId="155341233">
    <w:abstractNumId w:val="23"/>
  </w:num>
  <w:num w:numId="32" w16cid:durableId="521166329">
    <w:abstractNumId w:val="28"/>
  </w:num>
  <w:num w:numId="33" w16cid:durableId="2002346728">
    <w:abstractNumId w:val="14"/>
  </w:num>
  <w:num w:numId="34" w16cid:durableId="204173585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610"/>
    <w:rsid w:val="00006083"/>
    <w:rsid w:val="0001034F"/>
    <w:rsid w:val="000424A7"/>
    <w:rsid w:val="00053340"/>
    <w:rsid w:val="000544CE"/>
    <w:rsid w:val="00055B32"/>
    <w:rsid w:val="00055C41"/>
    <w:rsid w:val="00057F1E"/>
    <w:rsid w:val="000653A6"/>
    <w:rsid w:val="000653C7"/>
    <w:rsid w:val="000662E7"/>
    <w:rsid w:val="000730D5"/>
    <w:rsid w:val="00081D88"/>
    <w:rsid w:val="000B3C15"/>
    <w:rsid w:val="000C3840"/>
    <w:rsid w:val="000C54CA"/>
    <w:rsid w:val="000C5757"/>
    <w:rsid w:val="000C5B07"/>
    <w:rsid w:val="000C5DA6"/>
    <w:rsid w:val="00116ABA"/>
    <w:rsid w:val="0012109E"/>
    <w:rsid w:val="00126647"/>
    <w:rsid w:val="00127FF3"/>
    <w:rsid w:val="001454AE"/>
    <w:rsid w:val="00150F53"/>
    <w:rsid w:val="00151822"/>
    <w:rsid w:val="0015239E"/>
    <w:rsid w:val="001548B3"/>
    <w:rsid w:val="001655D6"/>
    <w:rsid w:val="00165E7C"/>
    <w:rsid w:val="001677A5"/>
    <w:rsid w:val="00181C51"/>
    <w:rsid w:val="00183081"/>
    <w:rsid w:val="00190C2C"/>
    <w:rsid w:val="00191ED8"/>
    <w:rsid w:val="001946EF"/>
    <w:rsid w:val="001B0EA3"/>
    <w:rsid w:val="001B3898"/>
    <w:rsid w:val="001B6EEF"/>
    <w:rsid w:val="001C33AB"/>
    <w:rsid w:val="001D01F6"/>
    <w:rsid w:val="00203FC7"/>
    <w:rsid w:val="0020516C"/>
    <w:rsid w:val="00205696"/>
    <w:rsid w:val="00206083"/>
    <w:rsid w:val="002105EA"/>
    <w:rsid w:val="0024308B"/>
    <w:rsid w:val="0025202E"/>
    <w:rsid w:val="00261859"/>
    <w:rsid w:val="00274392"/>
    <w:rsid w:val="0028669E"/>
    <w:rsid w:val="002910E1"/>
    <w:rsid w:val="00296C6D"/>
    <w:rsid w:val="002A3C7E"/>
    <w:rsid w:val="002B3320"/>
    <w:rsid w:val="002C0BD3"/>
    <w:rsid w:val="002D5DDC"/>
    <w:rsid w:val="002E66BD"/>
    <w:rsid w:val="002F1347"/>
    <w:rsid w:val="003043F8"/>
    <w:rsid w:val="003065A0"/>
    <w:rsid w:val="00321424"/>
    <w:rsid w:val="00321657"/>
    <w:rsid w:val="00331E9D"/>
    <w:rsid w:val="00334DC2"/>
    <w:rsid w:val="003403D5"/>
    <w:rsid w:val="003438E7"/>
    <w:rsid w:val="00346C45"/>
    <w:rsid w:val="00355268"/>
    <w:rsid w:val="00361BB6"/>
    <w:rsid w:val="003666AD"/>
    <w:rsid w:val="00372040"/>
    <w:rsid w:val="00374C7C"/>
    <w:rsid w:val="00381461"/>
    <w:rsid w:val="00381FB7"/>
    <w:rsid w:val="00382B03"/>
    <w:rsid w:val="0038703C"/>
    <w:rsid w:val="00393B20"/>
    <w:rsid w:val="00394897"/>
    <w:rsid w:val="003A1F52"/>
    <w:rsid w:val="003A3374"/>
    <w:rsid w:val="003A4DC3"/>
    <w:rsid w:val="003B2618"/>
    <w:rsid w:val="003C4CE6"/>
    <w:rsid w:val="003C6B32"/>
    <w:rsid w:val="003D1398"/>
    <w:rsid w:val="003E24CD"/>
    <w:rsid w:val="003E28C1"/>
    <w:rsid w:val="003E3099"/>
    <w:rsid w:val="003E3E85"/>
    <w:rsid w:val="003E40AE"/>
    <w:rsid w:val="003E4899"/>
    <w:rsid w:val="003E656D"/>
    <w:rsid w:val="004033AC"/>
    <w:rsid w:val="00405368"/>
    <w:rsid w:val="0041053B"/>
    <w:rsid w:val="00424144"/>
    <w:rsid w:val="00425263"/>
    <w:rsid w:val="00430615"/>
    <w:rsid w:val="0043414E"/>
    <w:rsid w:val="00446E10"/>
    <w:rsid w:val="00447F09"/>
    <w:rsid w:val="00451D54"/>
    <w:rsid w:val="00452953"/>
    <w:rsid w:val="00454FAD"/>
    <w:rsid w:val="004646F5"/>
    <w:rsid w:val="00470ABF"/>
    <w:rsid w:val="00476953"/>
    <w:rsid w:val="00480B5C"/>
    <w:rsid w:val="004944A3"/>
    <w:rsid w:val="004A3F57"/>
    <w:rsid w:val="004D011E"/>
    <w:rsid w:val="004D5104"/>
    <w:rsid w:val="004F6776"/>
    <w:rsid w:val="00500365"/>
    <w:rsid w:val="00511210"/>
    <w:rsid w:val="00524187"/>
    <w:rsid w:val="00531998"/>
    <w:rsid w:val="0053398D"/>
    <w:rsid w:val="00534C1A"/>
    <w:rsid w:val="00536730"/>
    <w:rsid w:val="00547363"/>
    <w:rsid w:val="00564DD9"/>
    <w:rsid w:val="0058086D"/>
    <w:rsid w:val="00594C62"/>
    <w:rsid w:val="00595FE3"/>
    <w:rsid w:val="005A0B43"/>
    <w:rsid w:val="005B1FA3"/>
    <w:rsid w:val="005C5FBB"/>
    <w:rsid w:val="005E4AAE"/>
    <w:rsid w:val="005E681C"/>
    <w:rsid w:val="005F1E72"/>
    <w:rsid w:val="005F7E7A"/>
    <w:rsid w:val="00607610"/>
    <w:rsid w:val="006137FA"/>
    <w:rsid w:val="00614789"/>
    <w:rsid w:val="00626835"/>
    <w:rsid w:val="00632DB3"/>
    <w:rsid w:val="00637930"/>
    <w:rsid w:val="00645252"/>
    <w:rsid w:val="00664127"/>
    <w:rsid w:val="00665420"/>
    <w:rsid w:val="00677771"/>
    <w:rsid w:val="00677C0D"/>
    <w:rsid w:val="00684B2E"/>
    <w:rsid w:val="00696B3A"/>
    <w:rsid w:val="006A155B"/>
    <w:rsid w:val="006A47AF"/>
    <w:rsid w:val="006A68A9"/>
    <w:rsid w:val="006C0D20"/>
    <w:rsid w:val="006C7202"/>
    <w:rsid w:val="006C7300"/>
    <w:rsid w:val="006D3D74"/>
    <w:rsid w:val="006D5E57"/>
    <w:rsid w:val="006E239B"/>
    <w:rsid w:val="006E3B41"/>
    <w:rsid w:val="006E6DD1"/>
    <w:rsid w:val="006F1BC7"/>
    <w:rsid w:val="006F27F0"/>
    <w:rsid w:val="00714C0E"/>
    <w:rsid w:val="00716969"/>
    <w:rsid w:val="00717AFE"/>
    <w:rsid w:val="0072014F"/>
    <w:rsid w:val="0072226F"/>
    <w:rsid w:val="00725E7C"/>
    <w:rsid w:val="00727B25"/>
    <w:rsid w:val="007320C7"/>
    <w:rsid w:val="007378F8"/>
    <w:rsid w:val="00743FAF"/>
    <w:rsid w:val="00753AB9"/>
    <w:rsid w:val="007572EB"/>
    <w:rsid w:val="007616D8"/>
    <w:rsid w:val="00771FA9"/>
    <w:rsid w:val="007758C7"/>
    <w:rsid w:val="00783618"/>
    <w:rsid w:val="007914B8"/>
    <w:rsid w:val="00792896"/>
    <w:rsid w:val="007942DC"/>
    <w:rsid w:val="007A4128"/>
    <w:rsid w:val="007A7F66"/>
    <w:rsid w:val="007B6E72"/>
    <w:rsid w:val="007D21CF"/>
    <w:rsid w:val="007E0478"/>
    <w:rsid w:val="007E4679"/>
    <w:rsid w:val="007E4D5F"/>
    <w:rsid w:val="007E7761"/>
    <w:rsid w:val="00807B0F"/>
    <w:rsid w:val="008163B0"/>
    <w:rsid w:val="00823DAC"/>
    <w:rsid w:val="008251D3"/>
    <w:rsid w:val="008320BB"/>
    <w:rsid w:val="0083569A"/>
    <w:rsid w:val="008523CE"/>
    <w:rsid w:val="008531BF"/>
    <w:rsid w:val="00853C60"/>
    <w:rsid w:val="00854B38"/>
    <w:rsid w:val="00863B34"/>
    <w:rsid w:val="00865B15"/>
    <w:rsid w:val="0087347D"/>
    <w:rsid w:val="0088380B"/>
    <w:rsid w:val="008B5E47"/>
    <w:rsid w:val="008B6726"/>
    <w:rsid w:val="008C28E5"/>
    <w:rsid w:val="008C3599"/>
    <w:rsid w:val="008C67E1"/>
    <w:rsid w:val="008D169F"/>
    <w:rsid w:val="008E0BC5"/>
    <w:rsid w:val="008E1A18"/>
    <w:rsid w:val="008E34BA"/>
    <w:rsid w:val="008F054F"/>
    <w:rsid w:val="008F5ACF"/>
    <w:rsid w:val="008F79C8"/>
    <w:rsid w:val="009031FC"/>
    <w:rsid w:val="00906E6A"/>
    <w:rsid w:val="0091679B"/>
    <w:rsid w:val="00916E56"/>
    <w:rsid w:val="0092117D"/>
    <w:rsid w:val="00927F3D"/>
    <w:rsid w:val="00934B01"/>
    <w:rsid w:val="009371AD"/>
    <w:rsid w:val="009378BB"/>
    <w:rsid w:val="009378C4"/>
    <w:rsid w:val="0094430F"/>
    <w:rsid w:val="00951D4D"/>
    <w:rsid w:val="0096612C"/>
    <w:rsid w:val="009745D3"/>
    <w:rsid w:val="0098472C"/>
    <w:rsid w:val="009854BF"/>
    <w:rsid w:val="009864AE"/>
    <w:rsid w:val="009A4FB5"/>
    <w:rsid w:val="009B32A3"/>
    <w:rsid w:val="009B45BB"/>
    <w:rsid w:val="009B7DF5"/>
    <w:rsid w:val="009C3ABC"/>
    <w:rsid w:val="009C7750"/>
    <w:rsid w:val="009D0B54"/>
    <w:rsid w:val="009D0EFE"/>
    <w:rsid w:val="009D6279"/>
    <w:rsid w:val="009E0615"/>
    <w:rsid w:val="009E2CD1"/>
    <w:rsid w:val="009E47CB"/>
    <w:rsid w:val="009F109E"/>
    <w:rsid w:val="00A01ABB"/>
    <w:rsid w:val="00A03ECA"/>
    <w:rsid w:val="00A07DD4"/>
    <w:rsid w:val="00A1097C"/>
    <w:rsid w:val="00A37F3A"/>
    <w:rsid w:val="00A423AF"/>
    <w:rsid w:val="00A60E2F"/>
    <w:rsid w:val="00A71AC9"/>
    <w:rsid w:val="00A741A0"/>
    <w:rsid w:val="00A7496E"/>
    <w:rsid w:val="00A834CF"/>
    <w:rsid w:val="00A9204E"/>
    <w:rsid w:val="00A93A77"/>
    <w:rsid w:val="00AA618B"/>
    <w:rsid w:val="00AB2CBA"/>
    <w:rsid w:val="00AC0722"/>
    <w:rsid w:val="00AF198D"/>
    <w:rsid w:val="00B04F3D"/>
    <w:rsid w:val="00B1171E"/>
    <w:rsid w:val="00B11FD7"/>
    <w:rsid w:val="00B16BAF"/>
    <w:rsid w:val="00B21FDC"/>
    <w:rsid w:val="00B272D4"/>
    <w:rsid w:val="00B33E10"/>
    <w:rsid w:val="00B3517B"/>
    <w:rsid w:val="00B413A3"/>
    <w:rsid w:val="00B50862"/>
    <w:rsid w:val="00B53675"/>
    <w:rsid w:val="00B618C8"/>
    <w:rsid w:val="00B636E9"/>
    <w:rsid w:val="00B71B37"/>
    <w:rsid w:val="00B7440C"/>
    <w:rsid w:val="00B819D2"/>
    <w:rsid w:val="00B84FC8"/>
    <w:rsid w:val="00B85974"/>
    <w:rsid w:val="00B879B4"/>
    <w:rsid w:val="00BA3337"/>
    <w:rsid w:val="00BB6D05"/>
    <w:rsid w:val="00BB75C8"/>
    <w:rsid w:val="00BD1B59"/>
    <w:rsid w:val="00BE312E"/>
    <w:rsid w:val="00BE386C"/>
    <w:rsid w:val="00BE43CF"/>
    <w:rsid w:val="00BE76B5"/>
    <w:rsid w:val="00BF5685"/>
    <w:rsid w:val="00BF5D5E"/>
    <w:rsid w:val="00C17EC7"/>
    <w:rsid w:val="00C52F22"/>
    <w:rsid w:val="00C60701"/>
    <w:rsid w:val="00C62C9F"/>
    <w:rsid w:val="00C64F29"/>
    <w:rsid w:val="00C749DB"/>
    <w:rsid w:val="00CA4ABC"/>
    <w:rsid w:val="00CB0045"/>
    <w:rsid w:val="00CB3F20"/>
    <w:rsid w:val="00CC1431"/>
    <w:rsid w:val="00CC2F80"/>
    <w:rsid w:val="00CC5D53"/>
    <w:rsid w:val="00CD2CC4"/>
    <w:rsid w:val="00CD516D"/>
    <w:rsid w:val="00CD748B"/>
    <w:rsid w:val="00CE0A48"/>
    <w:rsid w:val="00CE6A6B"/>
    <w:rsid w:val="00CE78B2"/>
    <w:rsid w:val="00D02171"/>
    <w:rsid w:val="00D039B5"/>
    <w:rsid w:val="00D15379"/>
    <w:rsid w:val="00D16788"/>
    <w:rsid w:val="00D35A53"/>
    <w:rsid w:val="00D40C80"/>
    <w:rsid w:val="00D452EE"/>
    <w:rsid w:val="00D46D0A"/>
    <w:rsid w:val="00D478C9"/>
    <w:rsid w:val="00D66841"/>
    <w:rsid w:val="00D70FD8"/>
    <w:rsid w:val="00D71DB4"/>
    <w:rsid w:val="00D7293F"/>
    <w:rsid w:val="00D7434F"/>
    <w:rsid w:val="00D759FA"/>
    <w:rsid w:val="00D83AC1"/>
    <w:rsid w:val="00DB0962"/>
    <w:rsid w:val="00DC366C"/>
    <w:rsid w:val="00DD4FB7"/>
    <w:rsid w:val="00DD50EB"/>
    <w:rsid w:val="00DE1284"/>
    <w:rsid w:val="00E1374D"/>
    <w:rsid w:val="00E2387F"/>
    <w:rsid w:val="00E30B36"/>
    <w:rsid w:val="00E3202E"/>
    <w:rsid w:val="00E34916"/>
    <w:rsid w:val="00E45BAD"/>
    <w:rsid w:val="00E53F77"/>
    <w:rsid w:val="00E60349"/>
    <w:rsid w:val="00E63F8E"/>
    <w:rsid w:val="00E67355"/>
    <w:rsid w:val="00E67D1D"/>
    <w:rsid w:val="00E717D4"/>
    <w:rsid w:val="00E72C0A"/>
    <w:rsid w:val="00E76913"/>
    <w:rsid w:val="00E83405"/>
    <w:rsid w:val="00E86774"/>
    <w:rsid w:val="00E972D2"/>
    <w:rsid w:val="00EA739F"/>
    <w:rsid w:val="00EA7A7A"/>
    <w:rsid w:val="00EC6462"/>
    <w:rsid w:val="00ED3618"/>
    <w:rsid w:val="00ED7092"/>
    <w:rsid w:val="00EE07D7"/>
    <w:rsid w:val="00EE5F8A"/>
    <w:rsid w:val="00EE736B"/>
    <w:rsid w:val="00EF330F"/>
    <w:rsid w:val="00EF5401"/>
    <w:rsid w:val="00F00012"/>
    <w:rsid w:val="00F0552A"/>
    <w:rsid w:val="00F20A67"/>
    <w:rsid w:val="00F24B2B"/>
    <w:rsid w:val="00F31821"/>
    <w:rsid w:val="00F40564"/>
    <w:rsid w:val="00F40785"/>
    <w:rsid w:val="00F41D7B"/>
    <w:rsid w:val="00F44F1C"/>
    <w:rsid w:val="00F64AC6"/>
    <w:rsid w:val="00F7727D"/>
    <w:rsid w:val="00F83DA3"/>
    <w:rsid w:val="00F87A64"/>
    <w:rsid w:val="00FC2331"/>
    <w:rsid w:val="00FE2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F75D0"/>
  <w15:chartTrackingRefBased/>
  <w15:docId w15:val="{842DC82F-987D-481E-88D8-52C43B7D7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612C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ListParagraph">
    <w:name w:val="List Paragraph"/>
    <w:basedOn w:val="Normal"/>
    <w:uiPriority w:val="34"/>
    <w:unhideWhenUsed/>
    <w:qFormat/>
    <w:rsid w:val="0060761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24187"/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24187"/>
    <w:rPr>
      <w:rFonts w:eastAsiaTheme="minorEastAsia"/>
    </w:rPr>
  </w:style>
  <w:style w:type="paragraph" w:customStyle="1" w:styleId="pf0">
    <w:name w:val="pf0"/>
    <w:basedOn w:val="Normal"/>
    <w:rsid w:val="00190C2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f01">
    <w:name w:val="cf01"/>
    <w:basedOn w:val="DefaultParagraphFont"/>
    <w:rsid w:val="00190C2C"/>
    <w:rPr>
      <w:rFonts w:ascii="Calibri" w:hAnsi="Calibri" w:cs="Calibri" w:hint="default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42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sharma\AppData\Local\Microsoft\Office\16.0\DTS\en-US%7b2D819872-07DB-4D5F-A014-B9F023E52FF2%7d\%7b4CAC4543-B838-4AAD-8D64-7E03ADC82CF3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C:\Users\ksharma\AppData\Local\Microsoft\Office\16.0\DTS\en-US{2D819872-07DB-4D5F-A014-B9F023E52FF2}\{4CAC4543-B838-4AAD-8D64-7E03ADC82CF3}tf02786999_win32.dotx</Template>
  <TotalTime>5321</TotalTime>
  <Pages>13</Pages>
  <Words>2553</Words>
  <Characters>14554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Kush</dc:creator>
  <cp:keywords/>
  <dc:description/>
  <cp:lastModifiedBy>Kush Sharma</cp:lastModifiedBy>
  <cp:revision>381</cp:revision>
  <dcterms:created xsi:type="dcterms:W3CDTF">2021-07-21T06:56:00Z</dcterms:created>
  <dcterms:modified xsi:type="dcterms:W3CDTF">2022-05-10T05:25:00Z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